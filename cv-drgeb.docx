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76"/>
      </w:tblGrid>
      <w:tr w:rsidRPr="00CF1A49" w:rsidR="00692703" w:rsidTr="00E97004" w14:paraId="65BED218" w14:textId="77777777">
        <w:trPr>
          <w:cantSplit/>
          <w:trHeight w:val="3060" w:hRule="exact"/>
        </w:trPr>
        <w:tc>
          <w:tcPr>
            <w:tcW w:w="5000" w:type="pct"/>
            <w:tcMar>
              <w:top w:w="0" w:type="dxa"/>
              <w:bottom w:w="0" w:type="dxa"/>
            </w:tcMar>
          </w:tcPr>
          <w:p w:rsidRPr="00871F79" w:rsidR="00692703" w:rsidP="00840951" w:rsidRDefault="00871F79" w14:paraId="6E927202" w14:textId="55734CE5">
            <w:pPr>
              <w:pStyle w:val="Title"/>
            </w:pPr>
            <w:r w:rsidRPr="00871F79">
              <w:t>Gerald E.</w:t>
            </w:r>
            <w:r w:rsidRPr="00871F79" w:rsidR="00692703">
              <w:t xml:space="preserve"> </w:t>
            </w:r>
            <w:r w:rsidRPr="00871F79">
              <w:rPr>
                <w:rStyle w:val="IntenseEmphasis"/>
                <w:b w:val="0"/>
                <w:bCs/>
              </w:rPr>
              <w:t>Bennett</w:t>
            </w:r>
            <w:r w:rsidR="001C4B8C">
              <w:rPr>
                <w:rStyle w:val="IntenseEmphasis"/>
                <w:b w:val="0"/>
                <w:bCs/>
              </w:rPr>
              <w:t>,</w:t>
            </w:r>
            <w:r w:rsidR="001C4B8C">
              <w:rPr>
                <w:rStyle w:val="IntenseEmphasis"/>
                <w:bCs/>
              </w:rPr>
              <w:t xml:space="preserve"> </w:t>
            </w:r>
            <w:r w:rsidR="005E505F">
              <w:rPr>
                <w:rStyle w:val="IntenseEmphasis"/>
                <w:bCs/>
              </w:rPr>
              <w:t>PhD</w:t>
            </w:r>
          </w:p>
          <w:p w:rsidRPr="00CF1A49" w:rsidR="00692703" w:rsidP="00913946" w:rsidRDefault="00871F79" w14:paraId="032C9896" w14:textId="77777777">
            <w:pPr>
              <w:pStyle w:val="ContactInfo"/>
              <w:contextualSpacing w:val="0"/>
            </w:pPr>
            <w:r w:rsidRPr="00871F79">
              <w:t xml:space="preserve">Austin, Texas </w:t>
            </w:r>
            <w:sdt>
              <w:sdtPr>
                <w:alias w:val="Divider dot:"/>
                <w:tag w:val="Divider dot:"/>
                <w:id w:val="-1459182552"/>
                <w:placeholder>
                  <w:docPart w:val="7C4D5764E7AD4AB0AA43B53107D59D1A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r>
              <w:t>5125211674</w:t>
            </w:r>
          </w:p>
          <w:p w:rsidR="00692703" w:rsidP="00913946" w:rsidRDefault="00871F79" w14:paraId="60E66EA8" w14:textId="77777777">
            <w:pPr>
              <w:pStyle w:val="ContactInfoEmphasis"/>
              <w:contextualSpacing w:val="0"/>
            </w:pPr>
            <w:r>
              <w:t>hireme@drgeb.com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CDBD2D748FB4F85AF3F669A8DE8A813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 w:rsidRPr="00CF1A49" w:rsidR="00692703">
              <w:t xml:space="preserve"> </w:t>
            </w:r>
            <w:hyperlink w:history="1" r:id="rId8">
              <w:r w:rsidRPr="009A1240" w:rsidR="00DF2F53">
                <w:rPr>
                  <w:rStyle w:val="Hyperlink"/>
                </w:rPr>
                <w:t>http://www.linkedin.com/in/drgeb</w:t>
              </w:r>
            </w:hyperlink>
          </w:p>
          <w:p w:rsidR="00DF2F53" w:rsidP="00913946" w:rsidRDefault="00DF2F53" w14:paraId="03301DC5" w14:textId="77777777">
            <w:pPr>
              <w:pStyle w:val="ContactInfoEmphasis"/>
              <w:contextualSpacing w:val="0"/>
            </w:pPr>
          </w:p>
          <w:p w:rsidR="00DF2F53" w:rsidP="00913946" w:rsidRDefault="00DF2F53" w14:paraId="67F2C6E9" w14:textId="77777777">
            <w:pPr>
              <w:pStyle w:val="ContactInfoEmphasis"/>
              <w:contextualSpacing w:val="0"/>
            </w:pPr>
            <w:r>
              <w:t>Solutions Architect | Technical Architect | DevOps |</w:t>
            </w:r>
            <w:r w:rsidR="00EA246C">
              <w:t xml:space="preserve"> </w:t>
            </w:r>
            <w:r>
              <w:t>Java Engineer</w:t>
            </w:r>
          </w:p>
          <w:p w:rsidR="00DF2F53" w:rsidP="00913946" w:rsidRDefault="00DF2F53" w14:paraId="67C5C943" w14:textId="77777777">
            <w:pPr>
              <w:pStyle w:val="ContactInfoEmphasis"/>
              <w:contextualSpacing w:val="0"/>
            </w:pPr>
          </w:p>
          <w:p w:rsidR="00DF2F53" w:rsidP="00913946" w:rsidRDefault="00DF2F53" w14:paraId="29C70069" w14:textId="77777777">
            <w:pPr>
              <w:pStyle w:val="ContactInfoEmphasis"/>
              <w:contextualSpacing w:val="0"/>
            </w:pPr>
            <w:r>
              <w:t xml:space="preserve">On a mission to help companies with </w:t>
            </w:r>
            <w:r w:rsidR="00EA246C">
              <w:t xml:space="preserve">solving </w:t>
            </w:r>
            <w:r>
              <w:t>technological problems</w:t>
            </w:r>
            <w:r w:rsidR="00EA246C">
              <w:t>;</w:t>
            </w:r>
          </w:p>
          <w:p w:rsidRPr="00CF1A49" w:rsidR="00DF2F53" w:rsidP="00913946" w:rsidRDefault="00DF2F53" w14:paraId="5267734A" w14:textId="77777777">
            <w:pPr>
              <w:pStyle w:val="ContactInfoEmphasis"/>
              <w:contextualSpacing w:val="0"/>
            </w:pPr>
            <w:r>
              <w:t>improve my craft and</w:t>
            </w:r>
            <w:r w:rsidR="00EA246C">
              <w:t xml:space="preserve"> the</w:t>
            </w:r>
            <w:r>
              <w:t xml:space="preserve"> art </w:t>
            </w:r>
            <w:r w:rsidR="00EA246C">
              <w:t>of</w:t>
            </w:r>
            <w:r>
              <w:t xml:space="preserve"> programming and to share this joy</w:t>
            </w:r>
            <w:r w:rsidR="00EA246C">
              <w:t xml:space="preserve"> with others</w:t>
            </w:r>
          </w:p>
        </w:tc>
      </w:tr>
    </w:tbl>
    <w:p w:rsidRPr="00CF1A49" w:rsidR="004E01EB" w:rsidP="004E01EB" w:rsidRDefault="0092189E" w14:paraId="648ED85B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4D1FD5BBF0984592BE159D6736E98B59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376"/>
      </w:tblGrid>
      <w:tr w:rsidR="15AD344E" w:rsidTr="28F5FC09" w14:paraId="509A84ED">
        <w:trPr>
          <w:cantSplit/>
          <w:trHeight w:val="300"/>
        </w:trPr>
        <w:tc>
          <w:tcPr>
            <w:tcW w:w="11376" w:type="dxa"/>
            <w:tcMar/>
          </w:tcPr>
          <w:p w:rsidR="15AD344E" w:rsidP="15AD344E" w:rsidRDefault="15AD344E" w14:paraId="50B47721" w14:textId="16AD0F12">
            <w:pPr>
              <w:pStyle w:val="Heading3"/>
              <w:spacing/>
              <w:outlineLvl w:val="2"/>
            </w:pPr>
            <w:r w:rsidR="15AD344E">
              <w:rPr/>
              <w:t>January 2022 – MAY 2023</w:t>
            </w:r>
          </w:p>
          <w:p w:rsidR="15AD344E" w:rsidP="15AD344E" w:rsidRDefault="15AD344E" w14:paraId="2010928B" w14:textId="06170FD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="15AD344E">
              <w:rPr/>
              <w:t xml:space="preserve">Sr. Enterprise Architect, </w:t>
            </w:r>
            <w:r w:rsidRPr="15AD344E" w:rsidR="15AD344E">
              <w:rPr>
                <w:rStyle w:val="SubtleReference"/>
              </w:rPr>
              <w:t>NinjaOne</w:t>
            </w:r>
            <w:r w:rsidRPr="15AD344E" w:rsidR="15AD344E">
              <w:rPr>
                <w:rStyle w:val="SubtleReference"/>
              </w:rPr>
              <w:t xml:space="preserve"> LLC. </w:t>
            </w:r>
          </w:p>
          <w:p w:rsidR="15AD344E" w:rsidP="15AD344E" w:rsidRDefault="15AD344E" w14:paraId="1E989283" w14:textId="1988DF91">
            <w:pPr>
              <w:pStyle w:val="ListParagraph"/>
              <w:rPr>
                <w:noProof w:val="0"/>
                <w:lang w:val="en-US"/>
              </w:rPr>
            </w:pPr>
            <w:r w:rsidRPr="66E3B606" w:rsidR="66E3B606">
              <w:rPr>
                <w:noProof w:val="0"/>
                <w:lang w:val="en-US"/>
              </w:rPr>
              <w:t xml:space="preserve">Designed and implemented a robust </w:t>
            </w:r>
            <w:r w:rsidRPr="66E3B606" w:rsidR="66E3B606">
              <w:rPr>
                <w:noProof w:val="0"/>
                <w:lang w:val="en-US"/>
              </w:rPr>
              <w:t xml:space="preserve">Wamp Authentication Service (WAS) utilizing Kotlin, Spring-Boot, REDIS, PostgreSQL to authenticate WAMP authorization requests for </w:t>
            </w:r>
            <w:r w:rsidRPr="66E3B606" w:rsidR="66E3B606">
              <w:rPr>
                <w:noProof w:val="0"/>
                <w:lang w:val="en-US"/>
              </w:rPr>
              <w:t>NinjaOne</w:t>
            </w:r>
            <w:r w:rsidRPr="66E3B606" w:rsidR="66E3B606">
              <w:rPr>
                <w:noProof w:val="0"/>
                <w:lang w:val="en-US"/>
              </w:rPr>
              <w:t xml:space="preserve"> SAAS monolith</w:t>
            </w:r>
            <w:r w:rsidRPr="66E3B606" w:rsidR="66E3B606">
              <w:rPr>
                <w:noProof w:val="0"/>
                <w:lang w:val="en-US"/>
              </w:rPr>
              <w:t xml:space="preserve"> and mic</w:t>
            </w:r>
            <w:r w:rsidRPr="66E3B606" w:rsidR="66E3B606">
              <w:rPr>
                <w:noProof w:val="0"/>
                <w:lang w:val="en-US"/>
              </w:rPr>
              <w:t>roservices applications.</w:t>
            </w:r>
          </w:p>
          <w:p w:rsidR="66E3B606" w:rsidP="66E3B606" w:rsidRDefault="66E3B606" w14:paraId="5930E66A" w14:textId="74BF0A7A">
            <w:pPr>
              <w:pStyle w:val="ListParagraph"/>
              <w:rPr>
                <w:noProof w:val="0"/>
                <w:color w:val="auto"/>
                <w:lang w:val="en-US"/>
              </w:rPr>
            </w:pPr>
            <w:r w:rsidRPr="66E3B606" w:rsidR="66E3B606">
              <w:rPr>
                <w:noProof w:val="0"/>
                <w:lang w:val="en-US"/>
              </w:rPr>
              <w:t>Led the development of AWS Cloud Development Kit (CDK) infrastructure and established a seamless CI/CD pipeline for deploying services to Amazon Elastic Container Service (ECS). The implementation of this robust solution involved transforming the monolithic architecture into a microservices-based model, effectively enhancing scalability, maintainability, and deployment efficiency.</w:t>
            </w:r>
          </w:p>
          <w:p w:rsidR="15AD344E" w:rsidP="15AD344E" w:rsidRDefault="15AD344E" w14:paraId="0C609CBE" w14:textId="2C8D1FAC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15AD344E" w:rsidR="15AD344E">
              <w:rPr>
                <w:noProof w:val="0"/>
                <w:lang w:val="en-US"/>
              </w:rPr>
              <w:t>Developed/Architected structured logging framework for AWS CloudWatch, NewRelic, Sentry and SplunkCloud using Mapped Diagnostic Context.</w:t>
            </w:r>
          </w:p>
          <w:p w:rsidR="15AD344E" w:rsidP="15AD344E" w:rsidRDefault="15AD344E" w14:paraId="2F1AE8E5" w14:textId="4AA7B59D">
            <w:pPr>
              <w:pStyle w:val="ListParagraph"/>
              <w:spacing w:before="0" w:beforeAutospacing="off" w:after="0" w:afterAutospacing="off"/>
              <w:rPr>
                <w:noProof w:val="0"/>
                <w:color w:val="auto"/>
                <w:lang w:val="en-US"/>
              </w:rPr>
            </w:pPr>
            <w:r w:rsidRPr="28F5FC09" w:rsidR="28F5FC09">
              <w:rPr>
                <w:noProof w:val="0"/>
                <w:lang w:val="en-US"/>
              </w:rPr>
              <w:t xml:space="preserve">Reviewed </w:t>
            </w:r>
            <w:r w:rsidRPr="28F5FC09" w:rsidR="28F5FC09">
              <w:rPr>
                <w:noProof w:val="0"/>
                <w:lang w:val="en-US"/>
              </w:rPr>
              <w:t>NinjaOne</w:t>
            </w:r>
            <w:r w:rsidRPr="28F5FC09" w:rsidR="28F5FC09">
              <w:rPr>
                <w:noProof w:val="0"/>
                <w:lang w:val="en-US"/>
              </w:rPr>
              <w:t xml:space="preserve"> Backend Applications </w:t>
            </w:r>
            <w:r w:rsidRPr="28F5FC09" w:rsidR="28F5FC09">
              <w:rPr>
                <w:noProof w:val="0"/>
                <w:lang w:val="en-US"/>
              </w:rPr>
              <w:t>including:</w:t>
            </w:r>
            <w:r w:rsidRPr="28F5FC09" w:rsidR="28F5FC09">
              <w:rPr>
                <w:noProof w:val="0"/>
                <w:lang w:val="en-US"/>
              </w:rPr>
              <w:t xml:space="preserve"> pull request code and design review, </w:t>
            </w:r>
            <w:r w:rsidRPr="28F5FC09" w:rsidR="28F5FC09">
              <w:rPr>
                <w:noProof w:val="0"/>
                <w:lang w:val="en-US"/>
              </w:rPr>
              <w:t>git</w:t>
            </w:r>
            <w:r w:rsidRPr="28F5FC09" w:rsidR="28F5FC09">
              <w:rPr>
                <w:noProof w:val="0"/>
                <w:lang w:val="en-US"/>
              </w:rPr>
              <w:t xml:space="preserve"> repo management, unit, </w:t>
            </w:r>
            <w:r w:rsidRPr="28F5FC09" w:rsidR="28F5FC09">
              <w:rPr>
                <w:noProof w:val="0"/>
                <w:lang w:val="en-US"/>
              </w:rPr>
              <w:t>integration</w:t>
            </w:r>
            <w:r w:rsidRPr="28F5FC09" w:rsidR="28F5FC09">
              <w:rPr>
                <w:noProof w:val="0"/>
                <w:lang w:val="en-US"/>
              </w:rPr>
              <w:t xml:space="preserve"> and performance tests.</w:t>
            </w:r>
          </w:p>
          <w:p w:rsidR="15AD344E" w:rsidP="66E3B606" w:rsidRDefault="15AD344E" w14:paraId="4F9F5A72" w14:textId="6C1D5590">
            <w:pPr>
              <w:pStyle w:val="ListParagraph"/>
              <w:spacing w:before="0" w:beforeAutospacing="off" w:after="0" w:afterAutospacing="off"/>
              <w:rPr>
                <w:noProof w:val="0"/>
                <w:lang w:val="en-US"/>
              </w:rPr>
            </w:pPr>
            <w:r w:rsidRPr="28F5FC09" w:rsidR="28F5FC09">
              <w:rPr>
                <w:noProof w:val="0"/>
                <w:lang w:val="en-US"/>
              </w:rPr>
              <w:t xml:space="preserve">Created various POC's to </w:t>
            </w:r>
            <w:r w:rsidRPr="28F5FC09" w:rsidR="28F5FC09">
              <w:rPr>
                <w:noProof w:val="0"/>
                <w:lang w:val="en-US"/>
              </w:rPr>
              <w:t>determine</w:t>
            </w:r>
            <w:r w:rsidRPr="28F5FC09" w:rsidR="28F5FC09">
              <w:rPr>
                <w:noProof w:val="0"/>
                <w:lang w:val="en-US"/>
              </w:rPr>
              <w:t xml:space="preserve"> technical direction: containerized builds using Earthly; containerization using Cloud Native </w:t>
            </w:r>
            <w:r w:rsidRPr="28F5FC09" w:rsidR="28F5FC09">
              <w:rPr>
                <w:noProof w:val="0"/>
                <w:lang w:val="en-US"/>
              </w:rPr>
              <w:t>Buildpacks</w:t>
            </w:r>
            <w:r w:rsidRPr="28F5FC09" w:rsidR="28F5FC09">
              <w:rPr>
                <w:noProof w:val="0"/>
                <w:lang w:val="en-US"/>
              </w:rPr>
              <w:t xml:space="preserve"> and </w:t>
            </w:r>
            <w:r w:rsidRPr="28F5FC09" w:rsidR="28F5FC09">
              <w:rPr>
                <w:noProof w:val="0"/>
                <w:lang w:val="en-US"/>
              </w:rPr>
              <w:t>paketo</w:t>
            </w:r>
            <w:r w:rsidRPr="28F5FC09" w:rsidR="28F5FC09">
              <w:rPr>
                <w:noProof w:val="0"/>
                <w:lang w:val="en-US"/>
              </w:rPr>
              <w:t xml:space="preserve"> </w:t>
            </w:r>
            <w:r w:rsidRPr="28F5FC09" w:rsidR="28F5FC09">
              <w:rPr>
                <w:noProof w:val="0"/>
                <w:lang w:val="en-US"/>
              </w:rPr>
              <w:t>buildpacks</w:t>
            </w:r>
            <w:r w:rsidRPr="28F5FC09" w:rsidR="28F5FC09">
              <w:rPr>
                <w:noProof w:val="0"/>
                <w:lang w:val="en-US"/>
              </w:rPr>
              <w:t xml:space="preserve"> for frontend react applications, nginx, backend </w:t>
            </w:r>
            <w:r w:rsidRPr="28F5FC09" w:rsidR="28F5FC09">
              <w:rPr>
                <w:noProof w:val="0"/>
                <w:lang w:val="en-US"/>
              </w:rPr>
              <w:t>SpringBoot</w:t>
            </w:r>
            <w:r w:rsidRPr="28F5FC09" w:rsidR="28F5FC09">
              <w:rPr>
                <w:noProof w:val="0"/>
                <w:lang w:val="en-US"/>
              </w:rPr>
              <w:t xml:space="preserve"> and python applications.</w:t>
            </w:r>
          </w:p>
          <w:p w:rsidR="15AD344E" w:rsidP="15AD344E" w:rsidRDefault="15AD344E" w14:paraId="65DE03DD" w14:textId="3FE7C0B8">
            <w:pPr>
              <w:pStyle w:val="Normal"/>
              <w:spacing w:before="0" w:beforeAutospacing="off" w:after="0" w:afterAutospacing="off"/>
              <w:ind w:left="0"/>
              <w:rPr>
                <w:noProof w:val="0"/>
                <w:color w:val="auto"/>
                <w:lang w:val="en-US"/>
              </w:rPr>
            </w:pPr>
          </w:p>
        </w:tc>
      </w:tr>
      <w:tr w:rsidRPr="00CF1A49" w:rsidR="001D0BF1" w:rsidTr="28F5FC09" w14:paraId="1CCB4CEF" w14:textId="77777777">
        <w:trPr>
          <w:cantSplit/>
        </w:trPr>
        <w:tc>
          <w:tcPr>
            <w:tcW w:w="5000" w:type="pct"/>
            <w:tcMar/>
          </w:tcPr>
          <w:p w:rsidRPr="00CF1A49" w:rsidR="001D0BF1" w:rsidP="15AD344E" w:rsidRDefault="0038300F" w14:paraId="570EFBA4" w14:textId="7BF9C35E">
            <w:pPr>
              <w:pStyle w:val="Heading3"/>
              <w:spacing/>
              <w:outlineLvl w:val="2"/>
            </w:pPr>
            <w:r w:rsidR="15AD344E">
              <w:rPr/>
              <w:t>october</w:t>
            </w:r>
            <w:r w:rsidR="15AD344E">
              <w:rPr/>
              <w:t xml:space="preserve"> 2018 – January 2022</w:t>
            </w:r>
          </w:p>
          <w:p w:rsidR="001D0BF1" w:rsidP="003D029D" w:rsidRDefault="00D670FF" w14:paraId="74D8A196" w14:textId="504B214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D670FF">
              <w:t>Sr. Enterprise Architect</w:t>
            </w:r>
            <w:r>
              <w:t>/Solutions ArchiteCT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 xml:space="preserve">Texas Mutual Workforce </w:t>
            </w:r>
          </w:p>
          <w:p w:rsidRPr="00483B38" w:rsidR="00C350C4" w:rsidP="003C2FCF" w:rsidRDefault="00C350C4" w14:paraId="2D4553E3" w14:textId="47EFD345">
            <w:pPr>
              <w:pStyle w:val="ListParagraph"/>
              <w:rPr/>
            </w:pPr>
            <w:r w:rsidR="28F5FC09">
              <w:rPr/>
              <w:t>Established identity management strategy by researching leading industry solutions</w:t>
            </w:r>
            <w:r w:rsidR="28F5FC09">
              <w:rPr/>
              <w:t xml:space="preserve"> by </w:t>
            </w:r>
            <w:r w:rsidR="28F5FC09">
              <w:rPr/>
              <w:t>creating</w:t>
            </w:r>
            <w:r w:rsidR="28F5FC09">
              <w:rPr/>
              <w:t xml:space="preserve"> demos, </w:t>
            </w:r>
            <w:r w:rsidR="28F5FC09">
              <w:rPr/>
              <w:t xml:space="preserve">evaluations, </w:t>
            </w:r>
            <w:r w:rsidR="28F5FC09">
              <w:rPr/>
              <w:t xml:space="preserve">and </w:t>
            </w:r>
            <w:r w:rsidR="28F5FC09">
              <w:rPr/>
              <w:t>negotiating with management and team leads and rolling out solutions to production</w:t>
            </w:r>
          </w:p>
          <w:p w:rsidRPr="00483B38" w:rsidR="0054666C" w:rsidP="003C2FCF" w:rsidRDefault="0054666C" w14:paraId="6C53B337" w14:textId="29C320C9">
            <w:pPr>
              <w:pStyle w:val="ListParagraph"/>
              <w:rPr/>
            </w:pPr>
            <w:r w:rsidR="28F5FC09">
              <w:rPr/>
              <w:t>Established single-sign-on strategy using PKCE flows and illustrated using Angular.</w:t>
            </w:r>
          </w:p>
          <w:p w:rsidRPr="00483B38" w:rsidR="0054666C" w:rsidP="003C2FCF" w:rsidRDefault="001D50CF" w14:paraId="52468A58" w14:textId="0A5E8852">
            <w:pPr>
              <w:pStyle w:val="ListParagraph"/>
              <w:rPr/>
            </w:pPr>
            <w:r w:rsidR="28F5FC09">
              <w:rPr/>
              <w:t xml:space="preserve">Evaluated build-vs-buy proposal for automation end-of-year payroll. This effort included a working prototype using the following technologies: React, </w:t>
            </w:r>
            <w:r w:rsidR="28F5FC09">
              <w:rPr/>
              <w:t>Typescript</w:t>
            </w:r>
            <w:r w:rsidR="28F5FC09">
              <w:rPr/>
              <w:t xml:space="preserve"> and</w:t>
            </w:r>
            <w:r w:rsidR="28F5FC09">
              <w:rPr/>
              <w:t xml:space="preserve"> </w:t>
            </w:r>
            <w:r w:rsidR="28F5FC09">
              <w:rPr/>
              <w:t>Python</w:t>
            </w:r>
            <w:r w:rsidR="28F5FC09">
              <w:rPr/>
              <w:t xml:space="preserve"> Lambdas,</w:t>
            </w:r>
            <w:r w:rsidR="28F5FC09">
              <w:rPr/>
              <w:t xml:space="preserve"> </w:t>
            </w:r>
            <w:r w:rsidR="28F5FC09">
              <w:rPr/>
              <w:t xml:space="preserve">AWS </w:t>
            </w:r>
            <w:r w:rsidR="28F5FC09">
              <w:rPr/>
              <w:t>Textract, Cloud</w:t>
            </w:r>
            <w:r w:rsidR="28F5FC09">
              <w:rPr/>
              <w:t>F</w:t>
            </w:r>
            <w:r w:rsidR="28F5FC09">
              <w:rPr/>
              <w:t xml:space="preserve">ront, </w:t>
            </w:r>
            <w:r w:rsidR="28F5FC09">
              <w:rPr/>
              <w:t xml:space="preserve">API </w:t>
            </w:r>
            <w:r w:rsidR="28F5FC09">
              <w:rPr/>
              <w:t>Gateway</w:t>
            </w:r>
          </w:p>
          <w:p w:rsidRPr="00483B38" w:rsidR="00C71DBF" w:rsidP="003C2FCF" w:rsidRDefault="00C71DBF" w14:paraId="2EC0AB47" w14:textId="1FC578CF">
            <w:pPr>
              <w:pStyle w:val="ListParagraph"/>
              <w:rPr/>
            </w:pPr>
            <w:r w:rsidR="28F5FC09">
              <w:rPr/>
              <w:t>Participated as a member of the enterprise architect team to evaluate the selection of the cloud vendors and transition to cloud.</w:t>
            </w:r>
            <w:r w:rsidR="28F5FC09">
              <w:rPr/>
              <w:t xml:space="preserve"> Evaluated AWS, Azure, </w:t>
            </w:r>
            <w:r w:rsidR="28F5FC09">
              <w:rPr/>
              <w:t xml:space="preserve">and </w:t>
            </w:r>
            <w:r w:rsidR="28F5FC09">
              <w:rPr/>
              <w:t xml:space="preserve">Pivotal Cloud Foundry. </w:t>
            </w:r>
          </w:p>
          <w:p w:rsidRPr="00483B38" w:rsidR="005E505F" w:rsidP="003C2FCF" w:rsidRDefault="005E505F" w14:paraId="1FD0F7C7" w14:textId="3F55BBAA">
            <w:pPr>
              <w:pStyle w:val="ListParagraph"/>
              <w:rPr/>
            </w:pPr>
            <w:r w:rsidR="28F5FC09">
              <w:rPr/>
              <w:t xml:space="preserve">Established DevOps and CI/CD strategy and tool evaluation selection for artifact repository system: Nexus vs JFrog Artifactory; code quality code security tool: SonarQube, </w:t>
            </w:r>
            <w:r w:rsidR="28F5FC09">
              <w:rPr/>
              <w:t>VeraCode</w:t>
            </w:r>
            <w:r w:rsidR="28F5FC09">
              <w:rPr/>
              <w:t>; Build Tools: Gradle, Apache Maven</w:t>
            </w:r>
            <w:r w:rsidR="28F5FC09">
              <w:rPr/>
              <w:t>; Deployment Tools: AWS CDK, Terraform, Kubernetes, Waypoint, AWS-</w:t>
            </w:r>
            <w:r w:rsidR="28F5FC09">
              <w:rPr/>
              <w:t>Cli</w:t>
            </w:r>
          </w:p>
          <w:p w:rsidRPr="00483B38" w:rsidR="00F9326B" w:rsidP="003C2FCF" w:rsidRDefault="00F9326B" w14:paraId="6777F3F1" w14:textId="77777777">
            <w:pPr>
              <w:pStyle w:val="ListParagraph"/>
              <w:rPr/>
            </w:pPr>
            <w:r w:rsidR="28F5FC09">
              <w:rPr/>
              <w:t>Build containerization conversion automation cli tool to allow apps to run locally inside Docker Desktop l</w:t>
            </w:r>
            <w:r w:rsidR="28F5FC09">
              <w:rPr/>
              <w:t xml:space="preserve">egacy J2EE App </w:t>
            </w:r>
            <w:r w:rsidR="28F5FC09">
              <w:rPr/>
              <w:t>and Spring-Boot.</w:t>
            </w:r>
            <w:r w:rsidR="28F5FC09">
              <w:rPr/>
              <w:t xml:space="preserve">  </w:t>
            </w:r>
          </w:p>
          <w:p w:rsidRPr="00483B38" w:rsidR="00F9326B" w:rsidP="003C2FCF" w:rsidRDefault="00F9326B" w14:paraId="30EB29D9" w14:textId="77777777">
            <w:pPr>
              <w:pStyle w:val="ListParagraph"/>
              <w:rPr/>
            </w:pPr>
            <w:r w:rsidR="28F5FC09">
              <w:rPr/>
              <w:t xml:space="preserve">Conducted work sessions to improve developers coding, testing and </w:t>
            </w:r>
            <w:r w:rsidR="28F5FC09">
              <w:rPr/>
              <w:t>work flow</w:t>
            </w:r>
            <w:r w:rsidR="28F5FC09">
              <w:rPr/>
              <w:t xml:space="preserve"> practices for topics like Kubernetes, Docker, </w:t>
            </w:r>
            <w:r w:rsidR="28F5FC09">
              <w:rPr/>
              <w:t>PostMan</w:t>
            </w:r>
            <w:r w:rsidR="28F5FC09">
              <w:rPr/>
              <w:t xml:space="preserve">, Git and Selenium. </w:t>
            </w:r>
          </w:p>
          <w:p w:rsidRPr="00CF1A49" w:rsidR="006E40C9" w:rsidP="003C2FCF" w:rsidRDefault="006E40C9" w14:paraId="05154A2D" w14:textId="601555BE">
            <w:pPr>
              <w:pStyle w:val="ListParagraph"/>
              <w:rPr/>
            </w:pPr>
            <w:r w:rsidR="28F5FC09">
              <w:rPr/>
              <w:t xml:space="preserve">Explored Caching strategies for caching mechanisms </w:t>
            </w:r>
            <w:r w:rsidR="28F5FC09">
              <w:rPr/>
              <w:t xml:space="preserve">with spring-boot security </w:t>
            </w:r>
            <w:r w:rsidR="28F5FC09">
              <w:rPr/>
              <w:t>such as Redis</w:t>
            </w:r>
          </w:p>
        </w:tc>
      </w:tr>
      <w:tr w:rsidRPr="00CF1A49" w:rsidR="00F61DF9" w:rsidTr="28F5FC09" w14:paraId="3B203D03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Pr="00CF1A49" w:rsidR="00F61DF9" w:rsidP="003D029D" w:rsidRDefault="00CF6F78" w14:paraId="3E532339" w14:textId="77777777">
            <w:pPr>
              <w:pStyle w:val="Heading3"/>
              <w:contextualSpacing w:val="0"/>
              <w:outlineLvl w:val="2"/>
            </w:pPr>
            <w:r>
              <w:t>jUNE 2018</w:t>
            </w:r>
            <w:r w:rsidRPr="00CF1A49" w:rsidR="00F61DF9">
              <w:t xml:space="preserve"> – </w:t>
            </w:r>
            <w:r w:rsidR="00D41CC9">
              <w:t>october 2018</w:t>
            </w:r>
          </w:p>
          <w:p w:rsidRPr="00CF1A49" w:rsidR="00F61DF9" w:rsidP="003D029D" w:rsidRDefault="00CF6F78" w14:paraId="167B169B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 w:rsidR="00F61DF9">
              <w:t xml:space="preserve">, </w:t>
            </w:r>
            <w:r w:rsidRPr="00CF6F78">
              <w:rPr>
                <w:rStyle w:val="SubtleReference"/>
              </w:rPr>
              <w:t>Technology Solutions Partners</w:t>
            </w:r>
          </w:p>
          <w:p w:rsidRPr="00483B38" w:rsidR="00F61DF9" w:rsidP="003C2FCF" w:rsidRDefault="00CF6F78" w14:paraId="0B1EE412" w14:textId="1BB616AC">
            <w:pPr>
              <w:pStyle w:val="ListParagraph"/>
              <w:rPr/>
            </w:pPr>
            <w:r w:rsidR="28F5FC09">
              <w:rPr/>
              <w:t>Architected the integration Apache Activiti processing engine into NIC backend application to provide asynchronous workflow capabilities</w:t>
            </w:r>
            <w:r w:rsidR="28F5FC09">
              <w:rPr/>
              <w:t xml:space="preserve"> which is a crucial component of the document and request processing backend engine</w:t>
            </w:r>
            <w:r w:rsidR="28F5FC09">
              <w:rPr/>
              <w:t>.</w:t>
            </w:r>
          </w:p>
        </w:tc>
      </w:tr>
      <w:tr w:rsidRPr="00CF1A49" w:rsidR="00CF6F78" w:rsidTr="28F5FC09" w14:paraId="442A88DA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FEBBDCE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CF6F78" w14:paraId="5ED177F3" w14:textId="1E821852">
            <w:pPr>
              <w:pStyle w:val="Heading3"/>
              <w:contextualSpacing w:val="0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aPRIL 2018</w:t>
            </w:r>
          </w:p>
          <w:p w:rsidRPr="00CF1A49" w:rsidR="00CF6F78" w:rsidP="003D029D" w:rsidRDefault="00CF6F78" w14:paraId="24F399A5" w14:textId="77777777">
            <w:pPr>
              <w:pStyle w:val="Heading2"/>
              <w:spacing w:after="0"/>
              <w:outlineLvl w:val="1"/>
            </w:pPr>
            <w:r w:rsidRPr="00CF6F78">
              <w:t>Solution Architect / Senior Java Developer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>Thermofisher Scientific - Austin, Texas</w:t>
            </w:r>
          </w:p>
          <w:p w:rsidRPr="00483B38" w:rsidR="00CF6F78" w:rsidP="003C2FCF" w:rsidRDefault="00CF6F78" w14:paraId="305A05CA" w14:textId="77777777">
            <w:pPr>
              <w:pStyle w:val="ListParagraph"/>
              <w:rPr/>
            </w:pPr>
            <w:r w:rsidR="28F5FC09">
              <w:rPr/>
              <w:t>Responsible for delivering and maintaining CI/CD workflow of various applications.</w:t>
            </w:r>
          </w:p>
          <w:p w:rsidRPr="00483B38" w:rsidR="00CF6F78" w:rsidP="003C2FCF" w:rsidRDefault="00CF6F78" w14:paraId="089CEEBA" w14:textId="77777777">
            <w:pPr>
              <w:pStyle w:val="ListParagraph"/>
              <w:rPr/>
            </w:pPr>
            <w:r w:rsidR="28F5FC09">
              <w:rPr/>
              <w:t>Developed Groovy DSL framework to automatically generate and maintain over 150 Jenkins Jobs and pipelines</w:t>
            </w:r>
          </w:p>
          <w:p w:rsidRPr="00483B38" w:rsidR="00CF6F78" w:rsidP="003C2FCF" w:rsidRDefault="00CF6F78" w14:paraId="077F0EF8" w14:textId="77777777">
            <w:pPr>
              <w:pStyle w:val="ListParagraph"/>
              <w:rPr/>
            </w:pPr>
            <w:r w:rsidR="28F5FC09">
              <w:rPr/>
              <w:t>Assisted QA Team design and architect Cucumber automated data driven, JUnit, Selenium test framework</w:t>
            </w:r>
          </w:p>
          <w:p w:rsidRPr="00483B38" w:rsidR="00CF6F78" w:rsidP="003C2FCF" w:rsidRDefault="00CF6F78" w14:paraId="306DF8D1" w14:textId="77777777">
            <w:pPr>
              <w:pStyle w:val="ListParagraph"/>
              <w:rPr/>
            </w:pPr>
            <w:r w:rsidR="28F5FC09">
              <w:rPr/>
              <w:t>Implemented Karate BDD Rest based automated test suite for different microservices</w:t>
            </w:r>
          </w:p>
          <w:p w:rsidRPr="00CF1A49" w:rsidR="00CF6F78" w:rsidP="003C2FCF" w:rsidRDefault="00CF6F78" w14:paraId="05EF30A9" w14:textId="77777777">
            <w:pPr>
              <w:pStyle w:val="ListParagraph"/>
              <w:rPr/>
            </w:pPr>
            <w:r w:rsidR="28F5FC09">
              <w:rPr/>
              <w:t xml:space="preserve">Completed code review and built microservices, using spring boot docker and Apache </w:t>
            </w:r>
            <w:r w:rsidR="28F5FC09">
              <w:rPr/>
              <w:t>Solr</w:t>
            </w:r>
            <w:r w:rsidR="28F5FC09">
              <w:rPr/>
              <w:t xml:space="preserve"> backend technologies</w:t>
            </w:r>
          </w:p>
        </w:tc>
      </w:tr>
      <w:tr w:rsidRPr="00CF1A49" w:rsidR="00CF6F78" w:rsidTr="28F5FC09" w14:paraId="2DDCF918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77D03ACC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CF6F78" w14:paraId="2ED0FBA6" w14:textId="11DD74A3">
            <w:pPr>
              <w:pStyle w:val="Heading3"/>
              <w:contextualSpacing w:val="0"/>
              <w:outlineLvl w:val="2"/>
            </w:pPr>
            <w:r w:rsidRPr="00CF6F78">
              <w:t>May 2017</w:t>
            </w:r>
            <w:r w:rsidRPr="00CF1A49">
              <w:t xml:space="preserve"> – </w:t>
            </w:r>
            <w:r w:rsidRPr="00CF6F78">
              <w:t>August 2017</w:t>
            </w:r>
          </w:p>
          <w:p w:rsidRPr="00CF1A49" w:rsidR="00CF6F78" w:rsidP="003D029D" w:rsidRDefault="00CF6F78" w14:paraId="2252CABA" w14:textId="05038E72">
            <w:pPr>
              <w:pStyle w:val="Heading2"/>
              <w:spacing w:after="0"/>
              <w:outlineLvl w:val="1"/>
            </w:pPr>
            <w:r w:rsidRPr="00CF6F78">
              <w:t>Senior Java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Kforce Inc. San Antonio, Texas / </w:t>
            </w:r>
            <w:r w:rsidR="00E97004">
              <w:rPr>
                <w:rStyle w:val="SubtleReference"/>
              </w:rPr>
              <w:t>USAA</w:t>
            </w:r>
            <w:r w:rsidRPr="00CF6F78">
              <w:rPr>
                <w:rStyle w:val="SubtleReference"/>
              </w:rPr>
              <w:t xml:space="preserve"> - San Antonio Texas</w:t>
            </w:r>
          </w:p>
          <w:p w:rsidRPr="00483B38" w:rsidR="00CF6F78" w:rsidP="003C2FCF" w:rsidRDefault="00CF6F78" w14:paraId="5D37F69E" w14:textId="77777777">
            <w:pPr>
              <w:pStyle w:val="ListParagraph"/>
              <w:rPr/>
            </w:pPr>
            <w:r w:rsidR="28F5FC09">
              <w:rPr/>
              <w:t>Developed front-end Apache Wicket modules for multi-factor authentication and authorization</w:t>
            </w:r>
          </w:p>
          <w:p w:rsidR="00FB7A44" w:rsidP="003C2FCF" w:rsidRDefault="00CF6F78" w14:paraId="79DF8E82" w14:textId="77777777">
            <w:pPr>
              <w:pStyle w:val="ListParagraph"/>
              <w:rPr/>
            </w:pPr>
            <w:r w:rsidR="28F5FC09">
              <w:rPr/>
              <w:t>Created both functional and integration Selenium test harness for the multi-factor authentication and authorization</w:t>
            </w:r>
          </w:p>
          <w:p w:rsidRPr="006E40C9" w:rsidR="00EF29AA" w:rsidP="00EF29AA" w:rsidRDefault="00EF29AA" w14:paraId="72687EFF" w14:textId="1EE6FCEF">
            <w:pPr>
              <w:pStyle w:val="ListParagraph"/>
              <w:rPr/>
            </w:pPr>
            <w:r w:rsidR="28F5FC09">
              <w:rPr/>
              <w:t>Integrated application with backend REST based services</w:t>
            </w:r>
          </w:p>
        </w:tc>
      </w:tr>
      <w:tr w:rsidRPr="00CF1A49" w:rsidR="00CF6F78" w:rsidTr="28F5FC09" w14:paraId="3CC93DEE" w14:textId="77777777">
        <w:trPr>
          <w:cantSplit/>
        </w:trPr>
        <w:tc>
          <w:tcPr>
            <w:tcW w:w="5000" w:type="pct"/>
            <w:tcMar/>
          </w:tcPr>
          <w:p w:rsidRPr="00CF1A49" w:rsidR="00CF6F78" w:rsidP="003D029D" w:rsidRDefault="00CF6F78" w14:paraId="114CDC52" w14:textId="77777777">
            <w:pPr>
              <w:pStyle w:val="Heading3"/>
              <w:outlineLvl w:val="2"/>
            </w:pPr>
            <w:r>
              <w:lastRenderedPageBreak/>
              <w:t>October 2016</w:t>
            </w:r>
            <w:r w:rsidRPr="00CF1A49">
              <w:t xml:space="preserve"> – </w:t>
            </w:r>
            <w:r>
              <w:t>January 2017</w:t>
            </w:r>
          </w:p>
          <w:p w:rsidRPr="00CF1A49" w:rsidR="00CF6F78" w:rsidP="003D029D" w:rsidRDefault="00CF6F78" w14:paraId="4CACFE05" w14:textId="06B56FB4">
            <w:pPr>
              <w:pStyle w:val="Heading2"/>
              <w:spacing w:after="0"/>
              <w:outlineLvl w:val="1"/>
            </w:pPr>
            <w:r w:rsidRPr="00CF6F78">
              <w:t>Senior Java Oracle Retail Consultant</w:t>
            </w:r>
            <w:r w:rsidRPr="00CF1A49">
              <w:t xml:space="preserve">, </w:t>
            </w:r>
            <w:r w:rsidRPr="00CF6F78">
              <w:rPr>
                <w:rStyle w:val="SubtleReference"/>
              </w:rPr>
              <w:t xml:space="preserve">Lillii RNB, Inc. - Atlanta Georgia </w:t>
            </w:r>
            <w:r w:rsidR="005F50E2">
              <w:rPr>
                <w:rStyle w:val="SubtleReference"/>
              </w:rPr>
              <w:t>–</w:t>
            </w:r>
            <w:r w:rsidRPr="00CF6F78">
              <w:rPr>
                <w:rStyle w:val="SubtleReference"/>
              </w:rPr>
              <w:t xml:space="preserve"> Metra</w:t>
            </w:r>
            <w:r w:rsidR="005F50E2">
              <w:rPr>
                <w:rStyle w:val="SubtleReference"/>
              </w:rPr>
              <w:t>/</w:t>
            </w:r>
            <w:r w:rsidRPr="00CF6F78">
              <w:rPr>
                <w:rStyle w:val="SubtleReference"/>
              </w:rPr>
              <w:t>BNSF Chicago, Illinois</w:t>
            </w:r>
          </w:p>
          <w:p w:rsidRPr="000A0308" w:rsidR="00CF6F78" w:rsidP="003D029D" w:rsidRDefault="00CF6F78" w14:paraId="2399E38E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508EA">
              <w:rPr>
                <w:rFonts w:ascii="Arial" w:hAnsi="Arial" w:cs="Arial"/>
                <w:bCs/>
                <w:sz w:val="20"/>
                <w:szCs w:val="20"/>
              </w:rPr>
              <w:t>Scrutinized Java systems current architecture 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compared different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WebServices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08EA">
              <w:rPr>
                <w:rFonts w:ascii="Arial" w:hAnsi="Arial" w:cs="Arial"/>
                <w:bCs/>
                <w:sz w:val="20"/>
                <w:szCs w:val="20"/>
              </w:rPr>
              <w:t xml:space="preserve">architectures to determine the best path for integration of </w:t>
            </w:r>
            <w:proofErr w:type="spellStart"/>
            <w:r w:rsidRPr="006508EA">
              <w:rPr>
                <w:rFonts w:ascii="Arial" w:hAnsi="Arial" w:cs="Arial"/>
                <w:bCs/>
                <w:sz w:val="20"/>
                <w:szCs w:val="20"/>
              </w:rPr>
              <w:t>T</w:t>
            </w:r>
            <w:r>
              <w:rPr>
                <w:rFonts w:ascii="Arial" w:hAnsi="Arial" w:cs="Arial"/>
                <w:bCs/>
                <w:sz w:val="20"/>
                <w:szCs w:val="20"/>
              </w:rPr>
              <w:t>ruRating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LAW applications.</w:t>
            </w:r>
          </w:p>
          <w:p w:rsidR="00CF6F78" w:rsidP="003C2FCF" w:rsidRDefault="00CF6F78" w14:paraId="61BB7AFA" w14:textId="77777777">
            <w:pPr>
              <w:pStyle w:val="ListParagraph"/>
              <w:rPr/>
            </w:pPr>
            <w:r w:rsidR="28F5FC09">
              <w:rPr/>
              <w:t xml:space="preserve">Constructed a framework for the installation of Micros </w:t>
            </w:r>
            <w:r w:rsidR="28F5FC09">
              <w:rPr/>
              <w:t>XStore</w:t>
            </w:r>
            <w:r w:rsidR="28F5FC09">
              <w:rPr/>
              <w:t xml:space="preserve"> utilizing Ansible roles, playbooks, and Ansible V</w:t>
            </w:r>
            <w:r w:rsidR="28F5FC09">
              <w:rPr/>
              <w:t>ault</w:t>
            </w:r>
          </w:p>
          <w:p w:rsidR="00CF6F78" w:rsidP="003C2FCF" w:rsidRDefault="00CF6F78" w14:paraId="7069B218" w14:textId="77777777">
            <w:pPr>
              <w:pStyle w:val="ListParagraph"/>
              <w:rPr/>
            </w:pPr>
            <w:r w:rsidR="28F5FC09">
              <w:rPr/>
              <w:t>Enhanced security</w:t>
            </w:r>
          </w:p>
          <w:p w:rsidR="00CF6F78" w:rsidP="003C2FCF" w:rsidRDefault="00CF6F78" w14:paraId="21E2246D" w14:textId="77777777">
            <w:pPr>
              <w:pStyle w:val="ListParagraph"/>
              <w:rPr/>
            </w:pPr>
            <w:r w:rsidR="28F5FC09">
              <w:rPr/>
              <w:t>Reduced</w:t>
            </w:r>
            <w:r w:rsidR="28F5FC09">
              <w:rPr/>
              <w:t xml:space="preserve"> installation time </w:t>
            </w:r>
          </w:p>
          <w:p w:rsidR="00CF6F78" w:rsidP="003C2FCF" w:rsidRDefault="00CF6F78" w14:paraId="7B9C3E0A" w14:textId="77777777">
            <w:pPr>
              <w:pStyle w:val="ListParagraph"/>
              <w:rPr/>
            </w:pPr>
            <w:r w:rsidR="28F5FC09">
              <w:rPr/>
              <w:t>Increased</w:t>
            </w:r>
            <w:r w:rsidR="28F5FC09">
              <w:rPr/>
              <w:t xml:space="preserve"> flexibility in deployment topologies through the automation framework</w:t>
            </w:r>
          </w:p>
          <w:p w:rsidRPr="00052B9C" w:rsidR="00CF6F78" w:rsidP="003C2FCF" w:rsidRDefault="00CF6F78" w14:paraId="3404FAAC" w14:textId="77777777">
            <w:pPr>
              <w:pStyle w:val="ListParagraph"/>
              <w:rPr/>
            </w:pPr>
            <w:r w:rsidR="28F5FC09">
              <w:rPr/>
              <w:t>Resolved 25</w:t>
            </w:r>
            <w:r w:rsidR="28F5FC09">
              <w:rPr/>
              <w:t>+</w:t>
            </w:r>
            <w:r w:rsidR="28F5FC09">
              <w:rPr/>
              <w:t xml:space="preserve"> bugs while performing an upgrade of the ORPOS solutions in Metra’s Stores, meeting a strict deadline </w:t>
            </w:r>
            <w:r w:rsidR="28F5FC09">
              <w:rPr/>
              <w:t>while</w:t>
            </w:r>
            <w:r w:rsidR="28F5FC09">
              <w:rPr/>
              <w:t xml:space="preserve"> delivering codes, introducing build, and testing and upgrading processes </w:t>
            </w:r>
          </w:p>
          <w:p w:rsidRPr="00CF1A49" w:rsidR="00CF6F78" w:rsidP="003C2FCF" w:rsidRDefault="00CF6F78" w14:paraId="3E1167D5" w14:textId="77777777">
            <w:pPr>
              <w:pStyle w:val="ListParagraph"/>
              <w:rPr/>
            </w:pPr>
            <w:r w:rsidR="28F5FC09">
              <w:rPr/>
              <w:t>Mentored</w:t>
            </w:r>
            <w:r w:rsidR="28F5FC09">
              <w:rPr/>
              <w:t xml:space="preserve"> team members on the Or</w:t>
            </w:r>
            <w:r w:rsidR="28F5FC09">
              <w:rPr/>
              <w:t>acle Retail Store Applications</w:t>
            </w:r>
          </w:p>
        </w:tc>
      </w:tr>
      <w:tr w:rsidRPr="00CF1A49" w:rsidR="00CF6F78" w:rsidTr="28F5FC09" w14:paraId="52F52904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03D18F6F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2016B5" w14:paraId="0F59AE5A" w14:textId="0A6C9D0C">
            <w:pPr>
              <w:pStyle w:val="Heading3"/>
              <w:contextualSpacing w:val="0"/>
              <w:outlineLvl w:val="2"/>
            </w:pPr>
            <w:r>
              <w:t>2011</w:t>
            </w:r>
            <w:r w:rsidRPr="00CF1A49" w:rsidR="00CF6F78">
              <w:t xml:space="preserve"> – </w:t>
            </w:r>
            <w:r>
              <w:t>2016</w:t>
            </w:r>
          </w:p>
          <w:p w:rsidRPr="00CF1A49" w:rsidR="00CF6F78" w:rsidP="003D029D" w:rsidRDefault="007938C9" w14:paraId="7E8272D5" w14:textId="0BE69276">
            <w:pPr>
              <w:pStyle w:val="Heading2"/>
              <w:spacing w:after="0"/>
              <w:outlineLvl w:val="1"/>
            </w:pPr>
            <w:r>
              <w:t>Consultant</w:t>
            </w:r>
            <w:r w:rsidRPr="00CF1A49" w:rsidR="00CF6F78">
              <w:t xml:space="preserve">, </w:t>
            </w:r>
            <w:r w:rsidR="00C71DBF">
              <w:rPr>
                <w:rStyle w:val="SubtleReference"/>
              </w:rPr>
              <w:t>Volunteer advisor</w:t>
            </w:r>
          </w:p>
          <w:p w:rsidR="002016B5" w:rsidP="003C2FCF" w:rsidRDefault="002016B5" w14:paraId="2CEE81A3" w14:textId="4783C63E">
            <w:pPr>
              <w:pStyle w:val="ListParagraph"/>
              <w:rPr/>
            </w:pPr>
            <w:r w:rsidR="28F5FC09">
              <w:rPr/>
              <w:t>Independent Java Developer/Consultant</w:t>
            </w:r>
          </w:p>
          <w:p w:rsidR="002016B5" w:rsidP="003C2FCF" w:rsidRDefault="002016B5" w14:paraId="54F02241" w14:textId="255924DF">
            <w:pPr>
              <w:pStyle w:val="ListParagraph"/>
              <w:rPr/>
            </w:pPr>
            <w:r w:rsidR="28F5FC09">
              <w:rPr/>
              <w:t>Performed automation of multiple applications</w:t>
            </w:r>
          </w:p>
          <w:p w:rsidR="002016B5" w:rsidP="003C2FCF" w:rsidRDefault="002016B5" w14:paraId="1B5F01DD" w14:textId="67E84B83">
            <w:pPr>
              <w:pStyle w:val="ListParagraph"/>
              <w:rPr/>
            </w:pPr>
            <w:r w:rsidR="28F5FC09">
              <w:rPr/>
              <w:t>Conducted automation of Web management tasks by creating JavaFX, Selenium, and WebDriver App</w:t>
            </w:r>
          </w:p>
          <w:p w:rsidR="002016B5" w:rsidP="003C2FCF" w:rsidRDefault="002016B5" w14:paraId="26D7447E" w14:textId="55A5CBE3">
            <w:pPr>
              <w:pStyle w:val="ListParagraph"/>
              <w:rPr/>
            </w:pPr>
            <w:r w:rsidR="28F5FC09">
              <w:rPr/>
              <w:t>Created Java/JPA/Java receipt entry application for Ginger Aruba Corporation</w:t>
            </w:r>
          </w:p>
          <w:p w:rsidRPr="00CF1A49" w:rsidR="00CF6F78" w:rsidP="003C2FCF" w:rsidRDefault="002016B5" w14:paraId="6D7C41CC" w14:textId="548BA180">
            <w:pPr>
              <w:pStyle w:val="ListParagraph"/>
              <w:rPr/>
            </w:pPr>
            <w:r w:rsidR="28F5FC09">
              <w:rPr/>
              <w:t>Supplied virtual training modules of Oracle Retail Store Applications for Oracle Corporation</w:t>
            </w:r>
          </w:p>
        </w:tc>
      </w:tr>
      <w:tr w:rsidRPr="00CF1A49" w:rsidR="00CF6F78" w:rsidTr="28F5FC09" w14:paraId="2396C1BC" w14:textId="77777777">
        <w:trPr>
          <w:cantSplit/>
        </w:trPr>
        <w:tc>
          <w:tcPr>
            <w:tcW w:w="5000" w:type="pct"/>
            <w:tcMar/>
          </w:tcPr>
          <w:p w:rsidR="00EF29AA" w:rsidP="003D029D" w:rsidRDefault="00EF29AA" w14:paraId="353D6147" w14:textId="77777777">
            <w:pPr>
              <w:pStyle w:val="Heading3"/>
              <w:contextualSpacing w:val="0"/>
              <w:outlineLvl w:val="2"/>
            </w:pPr>
          </w:p>
          <w:p w:rsidRPr="00CF1A49" w:rsidR="00CF6F78" w:rsidP="003D029D" w:rsidRDefault="006128F6" w14:paraId="22336CAD" w14:textId="19784009">
            <w:pPr>
              <w:pStyle w:val="Heading3"/>
              <w:contextualSpacing w:val="0"/>
              <w:outlineLvl w:val="2"/>
            </w:pPr>
            <w:r>
              <w:t>2010</w:t>
            </w:r>
            <w:r w:rsidRPr="00CF1A49" w:rsidR="00CF6F78">
              <w:t xml:space="preserve"> – </w:t>
            </w:r>
            <w:r>
              <w:t>2011</w:t>
            </w:r>
          </w:p>
          <w:p w:rsidRPr="00CF1A49" w:rsidR="00CF6F78" w:rsidP="003D029D" w:rsidRDefault="006128F6" w14:paraId="29DCE3BE" w14:textId="77777777">
            <w:pPr>
              <w:pStyle w:val="Heading2"/>
              <w:spacing w:after="0"/>
              <w:outlineLvl w:val="1"/>
            </w:pPr>
            <w:r w:rsidRPr="006128F6">
              <w:t>Architect/Manager</w:t>
            </w:r>
            <w:r w:rsidRPr="00CF1A49" w:rsidR="00CF6F78">
              <w:t xml:space="preserve">, </w:t>
            </w:r>
            <w:r w:rsidRPr="006128F6">
              <w:rPr>
                <w:rStyle w:val="SubtleReference"/>
              </w:rPr>
              <w:t xml:space="preserve">Cognizant Corporation </w:t>
            </w:r>
            <w:r>
              <w:rPr>
                <w:rStyle w:val="SubtleReference"/>
              </w:rPr>
              <w:t>A</w:t>
            </w:r>
            <w:r w:rsidRPr="006128F6">
              <w:rPr>
                <w:rStyle w:val="SubtleReference"/>
              </w:rPr>
              <w:t>ustin, Texas</w:t>
            </w:r>
            <w:r>
              <w:rPr>
                <w:rStyle w:val="SubtleReference"/>
              </w:rPr>
              <w:t>/ Lowes Corp</w:t>
            </w:r>
            <w:r w:rsidRPr="006128F6">
              <w:rPr>
                <w:rStyle w:val="SubtleReference"/>
              </w:rPr>
              <w:t xml:space="preserve"> Monterrey, Mexico</w:t>
            </w:r>
          </w:p>
          <w:p w:rsidRPr="006128F6" w:rsidR="006128F6" w:rsidP="003C2FCF" w:rsidRDefault="006128F6" w14:paraId="1A19C106" w14:textId="77777777">
            <w:pPr>
              <w:pStyle w:val="ListParagraph"/>
              <w:rPr/>
            </w:pPr>
            <w:r w:rsidR="28F5FC09">
              <w:rPr/>
              <w:t>Constructed integration solutions for the improvement of Oracle Retail applications for the Lowe’s Corporation International team. Travelled more than 75% of the time.</w:t>
            </w:r>
          </w:p>
          <w:p w:rsidRPr="006128F6" w:rsidR="006128F6" w:rsidP="003C2FCF" w:rsidRDefault="006128F6" w14:paraId="690EC437" w14:textId="77777777">
            <w:pPr>
              <w:pStyle w:val="ListParagraph"/>
              <w:rPr/>
            </w:pPr>
            <w:r w:rsidR="28F5FC09">
              <w:rPr/>
              <w:t>Spearheaded a team to ensure reliability and stability in Lowe’s retail stores in Monterrey, Mexico, as well as fashioning a procedure for deciphering production software issues</w:t>
            </w:r>
          </w:p>
          <w:p w:rsidRPr="00CF1A49" w:rsidR="00CF6F78" w:rsidP="003C2FCF" w:rsidRDefault="006128F6" w14:paraId="365CDCFE" w14:textId="14B17C89">
            <w:pPr>
              <w:pStyle w:val="ListParagraph"/>
              <w:rPr/>
            </w:pPr>
            <w:r w:rsidR="28F5FC09">
              <w:rPr/>
              <w:t xml:space="preserve">Created and executed the procedures needed to perform production repairs and support, upgrade, version control, and testing strategies for Cognizant Lowe’s Production Support Team while managing the </w:t>
            </w:r>
            <w:r w:rsidR="28F5FC09">
              <w:rPr/>
              <w:t xml:space="preserve">off-site </w:t>
            </w:r>
            <w:r w:rsidR="28F5FC09">
              <w:rPr/>
              <w:t xml:space="preserve">team in India </w:t>
            </w:r>
            <w:r w:rsidR="28F5FC09">
              <w:rPr/>
              <w:t>and</w:t>
            </w:r>
            <w:r w:rsidR="28F5FC09">
              <w:rPr/>
              <w:t xml:space="preserve"> </w:t>
            </w:r>
            <w:r w:rsidR="28F5FC09">
              <w:rPr/>
              <w:t xml:space="preserve">on-site </w:t>
            </w:r>
            <w:r w:rsidR="28F5FC09">
              <w:rPr/>
              <w:t xml:space="preserve">Monterrey </w:t>
            </w:r>
            <w:r w:rsidR="28F5FC09">
              <w:rPr/>
              <w:t>Mexico</w:t>
            </w:r>
          </w:p>
        </w:tc>
      </w:tr>
      <w:tr w:rsidRPr="00CF1A49" w:rsidR="006128F6" w:rsidTr="28F5FC09" w14:paraId="64400A50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EA766C" w14:paraId="69930B62" w14:textId="77777777">
            <w:pPr>
              <w:pStyle w:val="Heading3"/>
              <w:contextualSpacing w:val="0"/>
              <w:outlineLvl w:val="2"/>
            </w:pPr>
            <w:r>
              <w:t>2003</w:t>
            </w:r>
            <w:r w:rsidRPr="00CF1A49" w:rsidR="006128F6">
              <w:t xml:space="preserve"> – </w:t>
            </w:r>
            <w:r>
              <w:t>2010</w:t>
            </w:r>
          </w:p>
          <w:p w:rsidR="00F57EAF" w:rsidP="00F57EAF" w:rsidRDefault="00EA766C" w14:paraId="0BFC916F" w14:textId="77777777">
            <w:pPr>
              <w:pStyle w:val="Heading2"/>
              <w:spacing w:after="0"/>
              <w:outlineLvl w:val="1"/>
              <w:rPr>
                <w:rStyle w:val="SubtleReference"/>
              </w:rPr>
            </w:pPr>
            <w:r w:rsidRPr="00EA766C">
              <w:t>Performance Architect</w:t>
            </w:r>
            <w:r>
              <w:t>, (2008 – 2010)</w:t>
            </w:r>
            <w:r w:rsidR="00F57EAF">
              <w:t xml:space="preserve">, </w:t>
            </w:r>
            <w:r w:rsidRPr="006128F6" w:rsidR="00F57EAF">
              <w:rPr>
                <w:rStyle w:val="SubtleReference"/>
              </w:rPr>
              <w:t>Oracle Corporation</w:t>
            </w:r>
            <w:r w:rsidRPr="00CF6F78" w:rsidR="00F57EAF">
              <w:rPr>
                <w:rStyle w:val="SubtleReference"/>
              </w:rPr>
              <w:t xml:space="preserve"> - </w:t>
            </w:r>
            <w:r w:rsidRPr="006128F6" w:rsidR="00F57EAF">
              <w:rPr>
                <w:rStyle w:val="SubtleReference"/>
              </w:rPr>
              <w:t>Austin, Texas</w:t>
            </w:r>
          </w:p>
          <w:p w:rsidR="00EA766C" w:rsidP="003C2FCF" w:rsidRDefault="00EA766C" w14:paraId="5DD9F301" w14:textId="77777777">
            <w:pPr>
              <w:pStyle w:val="ListParagraph"/>
              <w:rPr/>
            </w:pPr>
            <w:r w:rsidR="28F5FC09">
              <w:rPr/>
              <w:t>Designed and architected an automated performance test framework/benchmark for the Oracle Retail Point-of-Sale Oracle Retail Enterprise Java/J2EE applications</w:t>
            </w:r>
          </w:p>
          <w:p w:rsidR="00EA766C" w:rsidP="003C2FCF" w:rsidRDefault="00EA766C" w14:paraId="0D4C634E" w14:textId="77777777">
            <w:pPr>
              <w:pStyle w:val="ListParagraph"/>
              <w:rPr/>
            </w:pPr>
            <w:r w:rsidR="28F5FC09">
              <w:rPr/>
              <w:t>Originated automated load performance testing</w:t>
            </w:r>
          </w:p>
          <w:p w:rsidR="00EA766C" w:rsidP="003C2FCF" w:rsidRDefault="00EA766C" w14:paraId="468A5711" w14:textId="77777777">
            <w:pPr>
              <w:pStyle w:val="ListParagraph"/>
              <w:rPr/>
            </w:pPr>
            <w:r w:rsidR="28F5FC09">
              <w:rPr/>
              <w:t>Designed HTTP/HTML tests utilized to load test the Oracle BackOffice application</w:t>
            </w:r>
          </w:p>
          <w:p w:rsidR="00EA766C" w:rsidP="003C2FCF" w:rsidRDefault="00EA766C" w14:paraId="443AF5B3" w14:textId="77777777">
            <w:pPr>
              <w:pStyle w:val="ListParagraph"/>
              <w:rPr/>
            </w:pPr>
            <w:r w:rsidR="28F5FC09">
              <w:rPr/>
              <w:t>Created, executed and finely tuned performance bottlenecks for the specific ORPOS topology and applications</w:t>
            </w:r>
          </w:p>
          <w:p w:rsidR="00EA766C" w:rsidP="003D029D" w:rsidRDefault="00EA766C" w14:paraId="24F0BBA8" w14:textId="77777777">
            <w:r>
              <w:t>Senior Development Engineer/Consultant (2004 – 2008)</w:t>
            </w:r>
          </w:p>
          <w:p w:rsidR="00EA766C" w:rsidP="003D029D" w:rsidRDefault="00EA766C" w14:paraId="425BD786" w14:textId="77777777">
            <w:r>
              <w:t>Provided on-site solutions, deployment, mentoring for 360Commerce store and enterprise retail applications for 6 different clients. Provided consultation on resource configuration, assimilation, and performance improvement matters of production environments.  Served as the architectural and technical liaison for Sears USA and as a member of the sales team for Sears Canada proof of concept phase.</w:t>
            </w:r>
          </w:p>
          <w:p w:rsidR="00EA766C" w:rsidP="003D029D" w:rsidRDefault="00EA766C" w14:paraId="5868120F" w14:textId="77777777">
            <w:r>
              <w:t>Senior Java Application Developer (2003 – 2004)</w:t>
            </w:r>
          </w:p>
          <w:p w:rsidR="00EA766C" w:rsidP="003D029D" w:rsidRDefault="00EA766C" w14:paraId="2B89B63F" w14:textId="77777777">
            <w:r>
              <w:t>Conducted error resolution, code synchronization repairing, and closing complex software amendment requests.</w:t>
            </w:r>
          </w:p>
          <w:p w:rsidRPr="00CF1A49" w:rsidR="006128F6" w:rsidP="003C2FCF" w:rsidRDefault="00EA766C" w14:paraId="5D215ED5" w14:textId="3CE207C3">
            <w:pPr>
              <w:pStyle w:val="ListParagraph"/>
              <w:numPr>
                <w:ilvl w:val="0"/>
                <w:numId w:val="25"/>
              </w:numPr>
            </w:pPr>
            <w:r>
              <w:t>Accomplished performance and reliability enhancements for customer services work for 4 different clients</w:t>
            </w:r>
          </w:p>
        </w:tc>
      </w:tr>
      <w:tr w:rsidRPr="00CF1A49" w:rsidR="006128F6" w:rsidTr="28F5FC09" w14:paraId="31E4018D" w14:textId="77777777">
        <w:trPr>
          <w:cantSplit/>
        </w:trPr>
        <w:tc>
          <w:tcPr>
            <w:tcW w:w="5000" w:type="pct"/>
            <w:tcMar/>
          </w:tcPr>
          <w:p w:rsidRPr="00CF1A49" w:rsidR="006128F6" w:rsidP="003D029D" w:rsidRDefault="00357F4A" w14:paraId="07D87F59" w14:textId="77777777">
            <w:pPr>
              <w:pStyle w:val="Heading3"/>
              <w:contextualSpacing w:val="0"/>
              <w:outlineLvl w:val="2"/>
            </w:pPr>
            <w:r>
              <w:t>2003</w:t>
            </w:r>
          </w:p>
          <w:p w:rsidRPr="00CF1A49" w:rsidR="006128F6" w:rsidP="003D029D" w:rsidRDefault="00357F4A" w14:paraId="179A3C78" w14:textId="77777777">
            <w:pPr>
              <w:pStyle w:val="Heading2"/>
              <w:spacing w:after="0"/>
              <w:outlineLvl w:val="1"/>
            </w:pPr>
            <w:r w:rsidRPr="00357F4A">
              <w:t>Consultant/Senior Software Engineer</w:t>
            </w:r>
            <w:r w:rsidRPr="00CF1A49" w:rsidR="006128F6">
              <w:t xml:space="preserve">, </w:t>
            </w:r>
            <w:r w:rsidRPr="00357F4A">
              <w:rPr>
                <w:rStyle w:val="SubtleReference"/>
              </w:rPr>
              <w:t>Vieo,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Pr="00CF1A49" w:rsidR="00C5379A" w:rsidP="003D029D" w:rsidRDefault="00357F4A" w14:paraId="130E97D8" w14:textId="3AA5CBF7">
            <w:r w:rsidRPr="00357F4A">
              <w:t xml:space="preserve">Originated white and black box JUnit test cases utilized to analyze VIEO’s Adaptive Application Infrastructure Management Client/Server, executing integration and system level Java test cases to test the security, server provisioning, and object relational mapping integrity of </w:t>
            </w:r>
            <w:proofErr w:type="spellStart"/>
            <w:r w:rsidRPr="00357F4A">
              <w:t>Vieo’s</w:t>
            </w:r>
            <w:proofErr w:type="spellEnd"/>
            <w:r w:rsidRPr="00357F4A">
              <w:t xml:space="preserve"> “On-Demand” computing business domain java code.</w:t>
            </w:r>
            <w:r w:rsidRPr="00CF1A49">
              <w:t xml:space="preserve"> </w:t>
            </w:r>
          </w:p>
        </w:tc>
      </w:tr>
      <w:tr w:rsidRPr="00CF1A49" w:rsidR="00357F4A" w:rsidTr="28F5FC09" w14:paraId="249AECF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31C4E06" w14:textId="77777777">
            <w:pPr>
              <w:pStyle w:val="Heading3"/>
              <w:contextualSpacing w:val="0"/>
              <w:outlineLvl w:val="2"/>
            </w:pPr>
            <w:r>
              <w:lastRenderedPageBreak/>
              <w:t>2002</w:t>
            </w:r>
          </w:p>
          <w:p w:rsidRPr="00CF1A49" w:rsidR="00357F4A" w:rsidP="003D029D" w:rsidRDefault="00357F4A" w14:paraId="3FEA00D0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Tonic Software Inc.</w:t>
            </w:r>
            <w:r w:rsidRPr="00CF6F78">
              <w:rPr>
                <w:rStyle w:val="SubtleReference"/>
              </w:rPr>
              <w:t xml:space="preserve"> -</w:t>
            </w:r>
            <w:r w:rsidRPr="00357F4A">
              <w:rPr>
                <w:rStyle w:val="SubtleReference"/>
              </w:rPr>
              <w:t xml:space="preserve"> Austin, Texas</w:t>
            </w:r>
          </w:p>
          <w:p w:rsidR="00357F4A" w:rsidP="003D029D" w:rsidRDefault="00357F4A" w14:paraId="0F2E1417" w14:textId="77777777">
            <w:r>
              <w:t>Created, executed, and integrated a JavaScript/</w:t>
            </w:r>
            <w:proofErr w:type="spellStart"/>
            <w:r>
              <w:t>Jython</w:t>
            </w:r>
            <w:proofErr w:type="spellEnd"/>
            <w:r>
              <w:t xml:space="preserve"> test case framework into a preexisting </w:t>
            </w:r>
            <w:proofErr w:type="spellStart"/>
            <w:r>
              <w:t>Jython</w:t>
            </w:r>
            <w:proofErr w:type="spellEnd"/>
            <w:r>
              <w:t xml:space="preserve"> automation test tool allowing for test case modularization and the development of test case drivers.</w:t>
            </w:r>
          </w:p>
          <w:p w:rsidR="00357F4A" w:rsidP="003C2FCF" w:rsidRDefault="00357F4A" w14:paraId="75C578BD" w14:textId="77777777">
            <w:pPr>
              <w:pStyle w:val="ListParagraph"/>
              <w:numPr>
                <w:ilvl w:val="0"/>
                <w:numId w:val="22"/>
              </w:numPr>
            </w:pPr>
            <w:r>
              <w:t xml:space="preserve">Designed test schemes, test drivers, and test cases in Java, JavaScript, and </w:t>
            </w:r>
            <w:proofErr w:type="spellStart"/>
            <w:r>
              <w:t>Jython</w:t>
            </w:r>
            <w:proofErr w:type="spellEnd"/>
            <w:r>
              <w:t xml:space="preserve"> to analyze Tonic’s Web Application Management Server and Scripting API, involving the testing of Tonic’s job types</w:t>
            </w:r>
          </w:p>
          <w:p w:rsidR="00357F4A" w:rsidP="003C2FCF" w:rsidRDefault="00357F4A" w14:paraId="33B5E851" w14:textId="77777777">
            <w:pPr>
              <w:pStyle w:val="ListParagraph"/>
              <w:numPr>
                <w:ilvl w:val="0"/>
                <w:numId w:val="22"/>
              </w:numPr>
            </w:pPr>
            <w:r>
              <w:t>Developed and implemented test plans and wrote UNIX test scripts</w:t>
            </w:r>
          </w:p>
          <w:p w:rsidRPr="00CF1A49" w:rsidR="00357F4A" w:rsidP="003C2FCF" w:rsidRDefault="00357F4A" w14:paraId="649E366D" w14:textId="77777777">
            <w:pPr>
              <w:pStyle w:val="ListParagraph"/>
              <w:numPr>
                <w:ilvl w:val="0"/>
                <w:numId w:val="22"/>
              </w:numPr>
            </w:pPr>
            <w:r>
              <w:t>Conducted code compliance, code coverage, and performance testing</w:t>
            </w:r>
          </w:p>
        </w:tc>
      </w:tr>
      <w:tr w:rsidRPr="00CF1A49" w:rsidR="00357F4A" w:rsidTr="28F5FC09" w14:paraId="38CFF838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66823CE9" w14:textId="77777777">
            <w:pPr>
              <w:pStyle w:val="Heading3"/>
              <w:contextualSpacing w:val="0"/>
              <w:outlineLvl w:val="2"/>
            </w:pPr>
            <w:r>
              <w:t>1999</w:t>
            </w:r>
            <w:r w:rsidRPr="00CF1A49">
              <w:t xml:space="preserve"> – </w:t>
            </w:r>
            <w:r>
              <w:t>2001</w:t>
            </w:r>
          </w:p>
          <w:p w:rsidRPr="00CF1A49" w:rsidR="00357F4A" w:rsidP="003D029D" w:rsidRDefault="00357F4A" w14:paraId="2D67ADC8" w14:textId="77777777">
            <w:pPr>
              <w:pStyle w:val="Heading2"/>
              <w:spacing w:after="0"/>
              <w:outlineLvl w:val="1"/>
            </w:pPr>
            <w:r w:rsidRPr="00357F4A">
              <w:t>Senior Software Engineer</w:t>
            </w:r>
            <w:r w:rsidRPr="00CF1A49">
              <w:t xml:space="preserve">, </w:t>
            </w:r>
            <w:r w:rsidRPr="00357F4A">
              <w:rPr>
                <w:rStyle w:val="SubtleReference"/>
              </w:rPr>
              <w:t>ClearCommerce Corporation, Austin, Texas</w:t>
            </w:r>
          </w:p>
          <w:p w:rsidR="00EA766C" w:rsidP="003C2FCF" w:rsidRDefault="00EA766C" w14:paraId="7D82A426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Designed and implemented first generation </w:t>
            </w:r>
            <w:proofErr w:type="gramStart"/>
            <w:r>
              <w:t>client side</w:t>
            </w:r>
            <w:proofErr w:type="gramEnd"/>
            <w:r>
              <w:t xml:space="preserve"> Java messaging API for the 4.x </w:t>
            </w:r>
            <w:proofErr w:type="spellStart"/>
            <w:r>
              <w:t>ClearCommerce</w:t>
            </w:r>
            <w:proofErr w:type="spellEnd"/>
            <w:r>
              <w:t xml:space="preserve"> enterprise payment engine.</w:t>
            </w:r>
          </w:p>
          <w:p w:rsidR="00EA766C" w:rsidP="003C2FCF" w:rsidRDefault="00EA766C" w14:paraId="17E0457C" w14:textId="77777777">
            <w:pPr>
              <w:pStyle w:val="ListParagraph"/>
              <w:numPr>
                <w:ilvl w:val="0"/>
                <w:numId w:val="23"/>
              </w:numPr>
            </w:pPr>
            <w:r>
              <w:t>Converted the API interface to an XML based interface to automatically generate C++ and Java client implementation code of the API</w:t>
            </w:r>
          </w:p>
          <w:p w:rsidR="00EA766C" w:rsidP="003C2FCF" w:rsidRDefault="00EA766C" w14:paraId="11D66D4F" w14:textId="77777777">
            <w:pPr>
              <w:pStyle w:val="ListParagraph"/>
              <w:numPr>
                <w:ilvl w:val="0"/>
                <w:numId w:val="23"/>
              </w:numPr>
            </w:pPr>
            <w:r>
              <w:t>Architected and developed a test framework to facilitate testing and express test cases in any programming language</w:t>
            </w:r>
          </w:p>
          <w:p w:rsidRPr="00CF1A49" w:rsidR="00357F4A" w:rsidP="003C2FCF" w:rsidRDefault="00EA766C" w14:paraId="6A2C1935" w14:textId="77777777">
            <w:pPr>
              <w:pStyle w:val="ListParagraph"/>
              <w:numPr>
                <w:ilvl w:val="0"/>
                <w:numId w:val="23"/>
              </w:numPr>
            </w:pPr>
            <w:r>
              <w:t xml:space="preserve">Took initiative to mentor team to ensure a deeper understanding of the </w:t>
            </w:r>
            <w:proofErr w:type="spellStart"/>
            <w:r>
              <w:t>ClearCommerce</w:t>
            </w:r>
            <w:proofErr w:type="spellEnd"/>
            <w:r>
              <w:t xml:space="preserve"> products</w:t>
            </w:r>
          </w:p>
        </w:tc>
      </w:tr>
      <w:tr w:rsidRPr="00CF1A49" w:rsidR="00357F4A" w:rsidTr="28F5FC09" w14:paraId="4A82CF1C" w14:textId="77777777">
        <w:trPr>
          <w:cantSplit/>
        </w:trPr>
        <w:tc>
          <w:tcPr>
            <w:tcW w:w="5000" w:type="pct"/>
            <w:tcMar/>
          </w:tcPr>
          <w:p w:rsidRPr="00CF1A49" w:rsidR="00357F4A" w:rsidP="003D029D" w:rsidRDefault="00357F4A" w14:paraId="1D7260C0" w14:textId="77777777">
            <w:pPr>
              <w:pStyle w:val="Heading3"/>
              <w:contextualSpacing w:val="0"/>
              <w:outlineLvl w:val="2"/>
            </w:pPr>
            <w:r>
              <w:t>19</w:t>
            </w:r>
            <w:r w:rsidR="00C815C3">
              <w:t>97</w:t>
            </w:r>
            <w:r w:rsidRPr="00CF1A49">
              <w:t xml:space="preserve"> – </w:t>
            </w:r>
            <w:r w:rsidR="00C815C3">
              <w:t>1991</w:t>
            </w:r>
          </w:p>
          <w:p w:rsidRPr="00CF1A49" w:rsidR="00357F4A" w:rsidP="003D029D" w:rsidRDefault="00840951" w14:paraId="47F66883" w14:textId="4C911E7E">
            <w:pPr>
              <w:pStyle w:val="Heading2"/>
              <w:spacing w:after="0"/>
              <w:outlineLvl w:val="1"/>
            </w:pPr>
            <w:r>
              <w:t>Developer/system administrator</w:t>
            </w:r>
            <w:r w:rsidRPr="00CF1A49" w:rsidR="00357F4A">
              <w:t xml:space="preserve">, </w:t>
            </w:r>
            <w:r w:rsidR="00357F4A">
              <w:rPr>
                <w:rStyle w:val="SubtleReference"/>
              </w:rPr>
              <w:t>Silicon Resources</w:t>
            </w:r>
            <w:r w:rsidRPr="00CF6F78" w:rsidR="00357F4A">
              <w:rPr>
                <w:rStyle w:val="SubtleReference"/>
              </w:rPr>
              <w:t xml:space="preserve"> - </w:t>
            </w:r>
            <w:r w:rsidRPr="006128F6" w:rsidR="00357F4A">
              <w:rPr>
                <w:rStyle w:val="SubtleReference"/>
              </w:rPr>
              <w:t>Austin, Texas</w:t>
            </w:r>
          </w:p>
          <w:p w:rsidRPr="00CF1A49" w:rsidR="00357F4A" w:rsidP="003D029D" w:rsidRDefault="006C2920" w14:paraId="53143D5C" w14:textId="0FBF6724">
            <w:pPr>
              <w:contextualSpacing w:val="0"/>
            </w:pPr>
            <w:r>
              <w:t>Develop tools</w:t>
            </w:r>
            <w:r w:rsidR="005F6173">
              <w:t xml:space="preserve"> for hardware Engineers/Consultants; Performs Sys Admin tasks and maintain HP/UX AIX and Linux systems</w:t>
            </w:r>
          </w:p>
        </w:tc>
      </w:tr>
    </w:tbl>
    <w:sdt>
      <w:sdtPr>
        <w:alias w:val="Education:"/>
        <w:tag w:val="Education:"/>
        <w:id w:val="-1908763273"/>
        <w:placeholder>
          <w:docPart w:val="2AD428706B334B63BA0C785CE4A4544E"/>
        </w:placeholder>
        <w:temporary/>
        <w:showingPlcHdr/>
        <w15:appearance w15:val="hidden"/>
      </w:sdtPr>
      <w:sdtEndPr/>
      <w:sdtContent>
        <w:p w:rsidRPr="00CF1A49" w:rsidR="00DA59AA" w:rsidP="0097790C" w:rsidRDefault="00DA59AA" w14:paraId="1750331A" w14:textId="777777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376"/>
      </w:tblGrid>
      <w:tr w:rsidRPr="00CF1A49" w:rsidR="001D0BF1" w:rsidTr="00E97004" w14:paraId="030BFE93" w14:textId="77777777">
        <w:trPr>
          <w:cantSplit/>
        </w:trPr>
        <w:tc>
          <w:tcPr>
            <w:tcW w:w="5000" w:type="pct"/>
          </w:tcPr>
          <w:p w:rsidRPr="00CF1A49" w:rsidR="001D0BF1" w:rsidP="001D0BF1" w:rsidRDefault="00871F79" w14:paraId="7AC51C52" w14:textId="77777777">
            <w:pPr>
              <w:pStyle w:val="Heading3"/>
              <w:contextualSpacing w:val="0"/>
              <w:outlineLvl w:val="2"/>
            </w:pPr>
            <w:r>
              <w:t>December 1995</w:t>
            </w:r>
          </w:p>
          <w:p w:rsidRPr="00CF1A49" w:rsidR="007538DC" w:rsidP="00E97004" w:rsidRDefault="00840951" w14:paraId="76DC789C" w14:textId="641D7720">
            <w:pPr>
              <w:pStyle w:val="Heading2"/>
              <w:outlineLvl w:val="1"/>
            </w:pPr>
            <w:r w:rsidRPr="00840951">
              <w:t>Doctor of Philosophy</w:t>
            </w:r>
            <w:r w:rsidRPr="00840951" w:rsidR="00871F79">
              <w:t xml:space="preserve"> Chemical </w:t>
            </w:r>
            <w:r w:rsidRPr="00E97004" w:rsidR="00871F79">
              <w:t>Engineering</w:t>
            </w:r>
            <w:r w:rsidRPr="00840951" w:rsidR="001D0BF1">
              <w:t>,</w:t>
            </w:r>
            <w:r w:rsidRPr="00CF1A49" w:rsidR="001D0BF1">
              <w:t xml:space="preserve"> </w:t>
            </w:r>
            <w:r w:rsidRPr="003C2FCF" w:rsidR="00871F79">
              <w:rPr>
                <w:rStyle w:val="SubtleReference"/>
                <w:sz w:val="22"/>
                <w:szCs w:val="22"/>
              </w:rPr>
              <w:t>The University of Texas - Austin, TX</w:t>
            </w:r>
          </w:p>
        </w:tc>
      </w:tr>
      <w:tr w:rsidRPr="00CF1A49" w:rsidR="00F61DF9" w:rsidTr="00E97004" w14:paraId="4966685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E31F14A" w14:textId="77777777">
            <w:pPr>
              <w:pStyle w:val="Heading3"/>
              <w:outlineLvl w:val="2"/>
            </w:pPr>
            <w:r w:rsidRPr="00871F79">
              <w:t>September 1990</w:t>
            </w:r>
          </w:p>
          <w:p w:rsidR="00F61DF9" w:rsidP="00840951" w:rsidRDefault="00871F79" w14:paraId="5D02A450" w14:textId="77777777">
            <w:pPr>
              <w:pStyle w:val="Heading2"/>
              <w:outlineLvl w:val="1"/>
            </w:pPr>
            <w:r w:rsidRPr="00871F79">
              <w:t>Master of Science in Chemical Engineering</w:t>
            </w:r>
            <w:r w:rsidRPr="00CF1A49" w:rsidR="00F61DF9">
              <w:t xml:space="preserve">, </w:t>
            </w:r>
            <w:r w:rsidRPr="003C2FCF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56D0F">
              <w:rPr>
                <w:rStyle w:val="SubtleReference"/>
                <w:sz w:val="22"/>
                <w:szCs w:val="22"/>
              </w:rPr>
              <w:t xml:space="preserve"> – Cambridge, MA</w:t>
            </w:r>
          </w:p>
        </w:tc>
      </w:tr>
      <w:tr w:rsidRPr="00CF1A49" w:rsidR="00871F79" w:rsidTr="00E97004" w14:paraId="48F4234B" w14:textId="77777777">
        <w:trPr>
          <w:cantSplit/>
        </w:trPr>
        <w:tc>
          <w:tcPr>
            <w:tcW w:w="5000" w:type="pct"/>
            <w:tcMar>
              <w:top w:w="216" w:type="dxa"/>
            </w:tcMar>
          </w:tcPr>
          <w:p w:rsidR="00871F79" w:rsidP="00840951" w:rsidRDefault="00871F79" w14:paraId="78BE35FC" w14:textId="77777777">
            <w:pPr>
              <w:pStyle w:val="Heading3"/>
              <w:outlineLvl w:val="2"/>
            </w:pPr>
            <w:r>
              <w:t>jUNE</w:t>
            </w:r>
            <w:r w:rsidRPr="00871F79">
              <w:t xml:space="preserve"> 1990</w:t>
            </w:r>
          </w:p>
          <w:p w:rsidR="00871F79" w:rsidP="00840951" w:rsidRDefault="00556D0F" w14:paraId="3429F6F7" w14:textId="78B01F64">
            <w:pPr>
              <w:pStyle w:val="Heading2"/>
              <w:outlineLvl w:val="1"/>
            </w:pPr>
            <w:r>
              <w:t>Bachelor</w:t>
            </w:r>
            <w:r w:rsidRPr="00871F79" w:rsidR="00871F79">
              <w:t xml:space="preserve"> of Science in Chemical Engineering</w:t>
            </w:r>
            <w:r w:rsidRPr="00CF1A49" w:rsidR="00871F79">
              <w:t xml:space="preserve">, </w:t>
            </w:r>
            <w:r w:rsidRPr="003C2FCF" w:rsidR="00871F79">
              <w:rPr>
                <w:rStyle w:val="SubtleReference"/>
                <w:sz w:val="22"/>
                <w:szCs w:val="22"/>
              </w:rPr>
              <w:t>Massachusetts Institute of Technology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–</w:t>
            </w:r>
            <w:r w:rsidRPr="003C2FCF" w:rsidR="005F50E2">
              <w:rPr>
                <w:rStyle w:val="SubtleReference"/>
                <w:sz w:val="22"/>
                <w:szCs w:val="22"/>
              </w:rPr>
              <w:t xml:space="preserve"> </w:t>
            </w:r>
            <w:r w:rsidRPr="003C2FCF">
              <w:rPr>
                <w:rStyle w:val="SubtleReference"/>
                <w:sz w:val="22"/>
                <w:szCs w:val="22"/>
              </w:rPr>
              <w:t>Cambridge, MA</w:t>
            </w:r>
          </w:p>
        </w:tc>
      </w:tr>
    </w:tbl>
    <w:sdt>
      <w:sdtPr>
        <w:alias w:val="Skills:"/>
        <w:tag w:val="Skills:"/>
        <w:id w:val="-1392877668"/>
        <w:placeholder>
          <w:docPart w:val="45298BEE05314C3A807E4C3B18E43B8F"/>
        </w:placeholder>
        <w:temporary/>
        <w:showingPlcHdr/>
        <w15:appearance w15:val="hidden"/>
      </w:sdtPr>
      <w:sdtEndPr/>
      <w:sdtContent>
        <w:p w:rsidRPr="00CF1A49" w:rsidR="00486277" w:rsidP="00486277" w:rsidRDefault="00486277" w14:paraId="58FACB9C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463"/>
        <w:gridCol w:w="1597"/>
        <w:gridCol w:w="8316"/>
      </w:tblGrid>
      <w:tr w:rsidRPr="006E1507" w:rsidR="00C811A1" w:rsidTr="00E461FE" w14:paraId="7B601B56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6E1507" w:rsidR="00C811A1" w:rsidP="00E461FE" w:rsidRDefault="00C811A1" w14:paraId="286217EF" w14:textId="77777777">
            <w:pPr>
              <w:pStyle w:val="ListBullet"/>
              <w:contextualSpacing w:val="0"/>
            </w:pPr>
            <w:r>
              <w:t>Technical Expertise</w:t>
            </w: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727A2297" w14:textId="3304658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Platforms 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6E1507" w:rsidR="00C811A1" w:rsidP="00E461FE" w:rsidRDefault="00C811A1" w14:paraId="563CF3C1" w14:textId="6E6CB7D0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rPr>
                <w:rFonts w:ascii="Arial" w:hAnsi="Arial" w:cs="Arial"/>
                <w:sz w:val="18"/>
                <w:szCs w:val="19"/>
              </w:rPr>
              <w:t xml:space="preserve">Gradle, 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Maven, Ansible, Docker, VirtualBox, Git, Ant, </w:t>
            </w:r>
          </w:p>
        </w:tc>
      </w:tr>
      <w:tr w:rsidRPr="006E1507" w:rsidR="00C811A1" w:rsidTr="00E461FE" w14:paraId="06C70343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690A2C1F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Pr="00052B9C" w:rsidR="00C811A1" w:rsidP="00E461FE" w:rsidRDefault="00C811A1" w14:paraId="464B9F71" w14:textId="0B0374AD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>&amp; Frameworks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C811A1" w:rsidP="00E461FE" w:rsidRDefault="00C811A1" w14:paraId="5E308765" w14:textId="5BD4936F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Java, Shell and DOS Scripting, Python, </w:t>
            </w:r>
            <w:r w:rsidRPr="00052B9C" w:rsidR="00EF16F4">
              <w:rPr>
                <w:rFonts w:ascii="Arial" w:hAnsi="Arial" w:cs="Arial"/>
                <w:sz w:val="18"/>
                <w:szCs w:val="19"/>
              </w:rPr>
              <w:t>JavaScript</w:t>
            </w:r>
            <w:r>
              <w:rPr>
                <w:rFonts w:ascii="Arial" w:hAnsi="Arial" w:cs="Arial"/>
                <w:sz w:val="18"/>
                <w:szCs w:val="19"/>
              </w:rPr>
              <w:t>, TypeSc</w:t>
            </w:r>
            <w:r w:rsidR="00AD0C9A">
              <w:rPr>
                <w:rFonts w:ascii="Arial" w:hAnsi="Arial" w:cs="Arial"/>
                <w:sz w:val="18"/>
                <w:szCs w:val="19"/>
              </w:rPr>
              <w:t>r</w:t>
            </w:r>
            <w:r>
              <w:rPr>
                <w:rFonts w:ascii="Arial" w:hAnsi="Arial" w:cs="Arial"/>
                <w:sz w:val="18"/>
                <w:szCs w:val="19"/>
              </w:rPr>
              <w:t xml:space="preserve">ipt, </w:t>
            </w:r>
            <w:r w:rsidRPr="00052B9C">
              <w:rPr>
                <w:rFonts w:ascii="Arial" w:hAnsi="Arial" w:cs="Arial"/>
                <w:sz w:val="18"/>
                <w:szCs w:val="19"/>
              </w:rPr>
              <w:t>JSON/YAML/XML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Spring Boot</w:t>
            </w:r>
            <w:r w:rsidR="00AD0C9A">
              <w:rPr>
                <w:rFonts w:ascii="Arial" w:hAnsi="Arial" w:cs="Arial"/>
                <w:sz w:val="18"/>
                <w:szCs w:val="19"/>
              </w:rPr>
              <w:t>, Spring Cloud,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 </w:t>
            </w:r>
            <w:r w:rsidR="00AD0C9A">
              <w:rPr>
                <w:rFonts w:ascii="Arial" w:hAnsi="Arial" w:cs="Arial"/>
                <w:sz w:val="18"/>
                <w:szCs w:val="19"/>
              </w:rPr>
              <w:t xml:space="preserve">Apache Activiti, </w:t>
            </w:r>
            <w:r w:rsidRPr="00052B9C" w:rsidR="00AD0C9A">
              <w:rPr>
                <w:rFonts w:ascii="Arial" w:hAnsi="Arial" w:cs="Arial"/>
                <w:sz w:val="18"/>
                <w:szCs w:val="19"/>
              </w:rPr>
              <w:t>Oracle Retail Store</w:t>
            </w:r>
          </w:p>
        </w:tc>
      </w:tr>
      <w:tr w:rsidRPr="006E1507" w:rsidR="00C811A1" w:rsidTr="00E461FE" w14:paraId="03F54CFE" w14:textId="77777777">
        <w:trPr>
          <w:cantSplit/>
          <w:trHeight w:val="20"/>
        </w:trPr>
        <w:tc>
          <w:tcPr>
            <w:tcW w:w="643" w:type="pct"/>
            <w:vMerge/>
          </w:tcPr>
          <w:p w:rsidR="00C811A1" w:rsidP="00E461FE" w:rsidRDefault="00C811A1" w14:paraId="0E9D1F84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C811A1" w:rsidP="00E461FE" w:rsidRDefault="00C811A1" w14:paraId="3CCED489" w14:textId="11FA899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Tools &amp; IDE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C811A1" w:rsidP="00E461FE" w:rsidRDefault="00EF16F4" w14:paraId="65BC4D7B" w14:textId="3CCDBFF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Postman, </w:t>
            </w:r>
            <w:r w:rsidR="00C811A1">
              <w:rPr>
                <w:rFonts w:ascii="Arial" w:hAnsi="Arial" w:cs="Arial"/>
                <w:sz w:val="18"/>
                <w:szCs w:val="19"/>
              </w:rPr>
              <w:t xml:space="preserve">Eclipse, VS Code, Emacs, </w:t>
            </w:r>
            <w:proofErr w:type="spellStart"/>
            <w:r w:rsidR="00C811A1">
              <w:rPr>
                <w:rFonts w:ascii="Arial" w:hAnsi="Arial" w:cs="Arial"/>
                <w:sz w:val="18"/>
                <w:szCs w:val="19"/>
              </w:rPr>
              <w:t>Spacemacs</w:t>
            </w:r>
            <w:proofErr w:type="spellEnd"/>
            <w:r w:rsidR="00C811A1">
              <w:rPr>
                <w:rFonts w:ascii="Arial" w:hAnsi="Arial" w:cs="Arial"/>
                <w:sz w:val="18"/>
                <w:szCs w:val="19"/>
              </w:rPr>
              <w:t>, Vi</w:t>
            </w:r>
          </w:p>
        </w:tc>
      </w:tr>
      <w:tr w:rsidRPr="006E1507" w:rsidR="00B170BB" w:rsidTr="00E461FE" w14:paraId="14F69F72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Pr="00052B9C" w:rsidR="00B170BB" w:rsidP="00E461FE" w:rsidRDefault="00B170BB" w14:paraId="14DD03B2" w14:textId="2908368C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  <w:r w:rsidRPr="00897027">
              <w:rPr>
                <w:rFonts w:ascii="Arial" w:hAnsi="Arial" w:cs="Arial"/>
                <w:sz w:val="18"/>
                <w:szCs w:val="19"/>
              </w:rPr>
              <w:t>Experienced</w:t>
            </w:r>
          </w:p>
        </w:tc>
        <w:tc>
          <w:tcPr>
            <w:tcW w:w="702" w:type="pct"/>
            <w:vAlign w:val="bottom"/>
          </w:tcPr>
          <w:p w:rsidR="00B170BB" w:rsidP="00E461FE" w:rsidRDefault="00AD0C9A" w14:paraId="7DE36E12" w14:textId="297E03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Container Platforms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AD0C9A" w14:paraId="1902A167" w14:textId="46B3C6E3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AWS, Azure, Terraform, Kubernetes, Amazon CDK</w:t>
            </w:r>
          </w:p>
        </w:tc>
      </w:tr>
      <w:tr w:rsidRPr="006E1507" w:rsidR="00AD0C9A" w:rsidTr="00E461FE" w14:paraId="5AF53016" w14:textId="77777777">
        <w:trPr>
          <w:cantSplit/>
          <w:trHeight w:val="20"/>
        </w:trPr>
        <w:tc>
          <w:tcPr>
            <w:tcW w:w="643" w:type="pct"/>
            <w:vMerge/>
          </w:tcPr>
          <w:p w:rsidRPr="00897027" w:rsidR="00AD0C9A" w:rsidP="00E461FE" w:rsidRDefault="00AD0C9A" w14:paraId="0C296DF3" w14:textId="77777777">
            <w:pPr>
              <w:pStyle w:val="ListBullet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AD0C9A" w:rsidP="00E461FE" w:rsidRDefault="00AD0C9A" w14:paraId="2C6BC55E" w14:textId="17F0F81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Application Servers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AD0C9A" w:rsidP="00E461FE" w:rsidRDefault="00AD0C9A" w14:paraId="3D7F6291" w14:textId="7523966C">
            <w:pPr>
              <w:rPr>
                <w:rFonts w:ascii="Arial" w:hAnsi="Arial" w:cs="Arial"/>
                <w:sz w:val="18"/>
                <w:szCs w:val="19"/>
              </w:rPr>
            </w:pP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Websphere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Weblogic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>, JBos</w:t>
            </w:r>
            <w:r>
              <w:rPr>
                <w:rFonts w:ascii="Arial" w:hAnsi="Arial" w:cs="Arial"/>
                <w:sz w:val="18"/>
                <w:szCs w:val="19"/>
              </w:rPr>
              <w:t>s</w:t>
            </w:r>
          </w:p>
        </w:tc>
      </w:tr>
      <w:tr w:rsidRPr="006E1507" w:rsidR="00B170BB" w:rsidTr="00E461FE" w14:paraId="6E86A43C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23079D49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7629ACFE" w14:textId="54C3FEB2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Identity Providers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37DE844F" w14:textId="7E32662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 xml:space="preserve">Okta, Cognito, Ping Identity, </w:t>
            </w:r>
            <w:proofErr w:type="spellStart"/>
            <w:r>
              <w:rPr>
                <w:rFonts w:ascii="Arial" w:hAnsi="Arial" w:cs="Arial"/>
                <w:sz w:val="18"/>
                <w:szCs w:val="19"/>
              </w:rPr>
              <w:t>KeyCloak</w:t>
            </w:r>
            <w:proofErr w:type="spellEnd"/>
          </w:p>
        </w:tc>
      </w:tr>
      <w:tr w:rsidRPr="006E1507" w:rsidR="00B170BB" w:rsidTr="00E461FE" w14:paraId="151F4858" w14:textId="77777777">
        <w:trPr>
          <w:cantSplit/>
          <w:trHeight w:val="20"/>
        </w:trPr>
        <w:tc>
          <w:tcPr>
            <w:tcW w:w="643" w:type="pct"/>
            <w:vMerge/>
          </w:tcPr>
          <w:p w:rsidRPr="00052B9C" w:rsidR="00B170BB" w:rsidP="00E461FE" w:rsidRDefault="00B170BB" w14:paraId="14A89EE7" w14:textId="77777777">
            <w:pPr>
              <w:pStyle w:val="ListBullet"/>
              <w:rPr>
                <w:rFonts w:ascii="Arial" w:hAnsi="Arial" w:cs="Arial"/>
                <w:i/>
                <w:iCs/>
                <w:sz w:val="18"/>
                <w:szCs w:val="19"/>
              </w:rPr>
            </w:pPr>
          </w:p>
        </w:tc>
        <w:tc>
          <w:tcPr>
            <w:tcW w:w="702" w:type="pct"/>
            <w:vAlign w:val="bottom"/>
          </w:tcPr>
          <w:p w:rsidR="00B170BB" w:rsidP="00E461FE" w:rsidRDefault="00B170BB" w14:paraId="23E4C7BB" w14:textId="05185E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Architecture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170BB" w:rsidP="00E461FE" w:rsidRDefault="00B170BB" w14:paraId="1ACF132C" w14:textId="406BA88E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>MVC</w:t>
            </w:r>
            <w:r>
              <w:rPr>
                <w:rFonts w:ascii="Arial" w:hAnsi="Arial" w:cs="Arial"/>
                <w:sz w:val="18"/>
                <w:szCs w:val="19"/>
              </w:rPr>
              <w:t>, J2EE, Spring-Boot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Microservices Architecture</w:t>
            </w:r>
          </w:p>
        </w:tc>
      </w:tr>
      <w:tr w:rsidRPr="006E1507" w:rsidR="00BE28C2" w:rsidTr="00E461FE" w14:paraId="5F8A030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105A57C" w14:textId="475528BA">
            <w:pPr>
              <w:pStyle w:val="ListBullet"/>
            </w:pPr>
          </w:p>
        </w:tc>
        <w:tc>
          <w:tcPr>
            <w:tcW w:w="702" w:type="pct"/>
            <w:vMerge w:val="restart"/>
            <w:vAlign w:val="bottom"/>
          </w:tcPr>
          <w:p w:rsidR="00BE28C2" w:rsidP="00E461FE" w:rsidRDefault="00BE28C2" w14:paraId="2C133E21" w14:textId="30DC43AD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proofErr w:type="spellStart"/>
            <w:r>
              <w:rPr>
                <w:rFonts w:ascii="Arial" w:hAnsi="Arial" w:cs="Arial"/>
                <w:sz w:val="18"/>
                <w:szCs w:val="19"/>
              </w:rPr>
              <w:t>Devops</w:t>
            </w:r>
            <w:proofErr w:type="spellEnd"/>
            <w:r w:rsidR="00E461FE">
              <w:rPr>
                <w:rFonts w:ascii="Arial" w:hAnsi="Arial" w:cs="Arial"/>
                <w:sz w:val="18"/>
                <w:szCs w:val="19"/>
              </w:rPr>
              <w:t xml:space="preserve"> &amp; Infrastructure</w:t>
            </w:r>
            <w:r>
              <w:rPr>
                <w:rFonts w:ascii="Arial" w:hAnsi="Arial" w:cs="Arial"/>
                <w:sz w:val="18"/>
                <w:szCs w:val="19"/>
              </w:rPr>
              <w:t xml:space="preserve"> Tools</w:t>
            </w:r>
          </w:p>
        </w:tc>
        <w:tc>
          <w:tcPr>
            <w:tcW w:w="3655" w:type="pct"/>
            <w:tcMar>
              <w:left w:w="360" w:type="dxa"/>
            </w:tcMar>
          </w:tcPr>
          <w:p w:rsidRPr="00052B9C" w:rsidR="00BE28C2" w:rsidP="00E461FE" w:rsidRDefault="00BE28C2" w14:paraId="40AA479C" w14:textId="01AB925C">
            <w:pPr>
              <w:rPr>
                <w:rFonts w:ascii="Arial" w:hAnsi="Arial" w:cs="Arial"/>
                <w:sz w:val="18"/>
                <w:szCs w:val="19"/>
              </w:rPr>
            </w:pPr>
            <w:r w:rsidRPr="00052B9C">
              <w:rPr>
                <w:rFonts w:ascii="Arial" w:hAnsi="Arial" w:cs="Arial"/>
                <w:sz w:val="18"/>
                <w:szCs w:val="19"/>
              </w:rPr>
              <w:t xml:space="preserve">Jenkins, Oracle Micros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XStore</w:t>
            </w:r>
            <w:proofErr w:type="spellEnd"/>
            <w:r w:rsidRPr="00052B9C">
              <w:rPr>
                <w:rFonts w:ascii="Arial" w:hAnsi="Arial" w:cs="Arial"/>
                <w:sz w:val="18"/>
                <w:szCs w:val="19"/>
              </w:rPr>
              <w:t xml:space="preserve">, </w:t>
            </w:r>
            <w:r>
              <w:rPr>
                <w:rFonts w:ascii="Arial" w:hAnsi="Arial" w:cs="Arial"/>
                <w:sz w:val="18"/>
                <w:szCs w:val="19"/>
              </w:rPr>
              <w:t>HP LoadRunner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,  </w:t>
            </w:r>
            <w:r>
              <w:rPr>
                <w:rFonts w:ascii="Arial" w:hAnsi="Arial" w:cs="Arial"/>
                <w:sz w:val="18"/>
                <w:szCs w:val="19"/>
              </w:rPr>
              <w:t xml:space="preserve">Apache Kafka &amp; </w:t>
            </w:r>
            <w:proofErr w:type="spellStart"/>
            <w:r w:rsidRPr="00052B9C">
              <w:rPr>
                <w:rFonts w:ascii="Arial" w:hAnsi="Arial" w:cs="Arial"/>
                <w:sz w:val="18"/>
                <w:szCs w:val="19"/>
              </w:rPr>
              <w:t>So</w:t>
            </w:r>
            <w:r>
              <w:rPr>
                <w:rFonts w:ascii="Arial" w:hAnsi="Arial" w:cs="Arial"/>
                <w:sz w:val="18"/>
                <w:szCs w:val="19"/>
              </w:rPr>
              <w:t>lr</w:t>
            </w:r>
            <w:proofErr w:type="spellEnd"/>
            <w:r>
              <w:rPr>
                <w:rFonts w:ascii="Arial" w:hAnsi="Arial" w:cs="Arial"/>
                <w:sz w:val="18"/>
                <w:szCs w:val="19"/>
              </w:rPr>
              <w:t>, VMWare</w:t>
            </w:r>
            <w:r w:rsidRPr="00052B9C">
              <w:rPr>
                <w:rFonts w:ascii="Arial" w:hAnsi="Arial" w:cs="Arial"/>
                <w:sz w:val="18"/>
                <w:szCs w:val="19"/>
              </w:rPr>
              <w:t>,</w:t>
            </w:r>
            <w:r>
              <w:rPr>
                <w:rFonts w:ascii="Arial" w:hAnsi="Arial" w:cs="Arial"/>
                <w:sz w:val="18"/>
                <w:szCs w:val="19"/>
              </w:rPr>
              <w:t xml:space="preserve"> Hyper-V,</w:t>
            </w:r>
            <w:r w:rsidRPr="00052B9C">
              <w:rPr>
                <w:rFonts w:ascii="Arial" w:hAnsi="Arial" w:cs="Arial"/>
                <w:sz w:val="18"/>
                <w:szCs w:val="19"/>
              </w:rPr>
              <w:t xml:space="preserve"> Apache Camel</w:t>
            </w:r>
            <w:r w:rsidR="00E461FE">
              <w:rPr>
                <w:rFonts w:ascii="Arial" w:hAnsi="Arial" w:cs="Arial"/>
                <w:sz w:val="18"/>
                <w:szCs w:val="19"/>
              </w:rPr>
              <w:t xml:space="preserve">, WebSphere MQ, </w:t>
            </w:r>
            <w:proofErr w:type="spellStart"/>
            <w:r w:rsidR="00E461FE">
              <w:rPr>
                <w:rFonts w:ascii="Arial" w:hAnsi="Arial" w:cs="Arial"/>
                <w:sz w:val="18"/>
                <w:szCs w:val="19"/>
              </w:rPr>
              <w:t>Fiorano</w:t>
            </w:r>
            <w:bookmarkStart w:name="_GoBack" w:id="0"/>
            <w:bookmarkEnd w:id="0"/>
            <w:r w:rsidR="00E461FE">
              <w:rPr>
                <w:rFonts w:ascii="Arial" w:hAnsi="Arial" w:cs="Arial"/>
                <w:sz w:val="18"/>
                <w:szCs w:val="19"/>
              </w:rPr>
              <w:t>MQ</w:t>
            </w:r>
            <w:proofErr w:type="spellEnd"/>
          </w:p>
        </w:tc>
      </w:tr>
      <w:tr w:rsidRPr="006E1507" w:rsidR="00BE28C2" w:rsidTr="00E461FE" w14:paraId="35772E06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60566FEC" w14:textId="77777777">
            <w:pPr>
              <w:pStyle w:val="ListBullet"/>
            </w:pPr>
          </w:p>
        </w:tc>
        <w:tc>
          <w:tcPr>
            <w:tcW w:w="702" w:type="pct"/>
            <w:vMerge/>
            <w:vAlign w:val="bottom"/>
          </w:tcPr>
          <w:p w:rsidR="00BE28C2" w:rsidP="00E461FE" w:rsidRDefault="00BE28C2" w14:paraId="6F10A000" w14:textId="51AA1DB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Pr="00052B9C" w:rsidR="00BE28C2" w:rsidP="00E461FE" w:rsidRDefault="00BE28C2" w14:paraId="6BD71616" w14:textId="295CE397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Vagrant, Packer, Ansible, Chef DSL, Terraform</w:t>
            </w:r>
          </w:p>
        </w:tc>
      </w:tr>
      <w:tr w:rsidRPr="006E1507" w:rsidR="00BE28C2" w:rsidTr="00E461FE" w14:paraId="4E12467B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3991375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13059E44" w14:textId="1FE32948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9954203" w14:textId="68B38279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Oracle 11g, IBM Db2, H2, MySQL, DynamoDB</w:t>
            </w:r>
          </w:p>
        </w:tc>
      </w:tr>
      <w:tr w:rsidRPr="006E1507" w:rsidR="00BE28C2" w:rsidTr="00E461FE" w14:paraId="0B042403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59D7A02C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40288E14" w14:textId="142CBC3E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Other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6EDF63CA" w14:textId="1F07CBF1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Adaptability, Versatility, Creativity, Performance Testing, Problem Solving and Resolution, Mentoring</w:t>
            </w:r>
          </w:p>
        </w:tc>
      </w:tr>
      <w:tr w:rsidRPr="006E1507" w:rsidR="00BE28C2" w:rsidTr="00E461FE" w14:paraId="4EE8E3E1" w14:textId="77777777">
        <w:trPr>
          <w:cantSplit/>
          <w:trHeight w:val="20"/>
        </w:trPr>
        <w:tc>
          <w:tcPr>
            <w:tcW w:w="643" w:type="pct"/>
            <w:vMerge w:val="restart"/>
          </w:tcPr>
          <w:p w:rsidR="00BE28C2" w:rsidP="00E461FE" w:rsidRDefault="00BE28C2" w14:paraId="79889FE2" w14:textId="325E359D">
            <w:pPr>
              <w:pStyle w:val="ListBullet"/>
            </w:pPr>
            <w:r>
              <w:t>Familiar</w:t>
            </w:r>
          </w:p>
        </w:tc>
        <w:tc>
          <w:tcPr>
            <w:tcW w:w="702" w:type="pct"/>
            <w:vAlign w:val="bottom"/>
          </w:tcPr>
          <w:p w:rsidR="00BE28C2" w:rsidP="00E461FE" w:rsidRDefault="00BE28C2" w14:paraId="096AA0C8" w14:textId="502DB10B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Languages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5AA6DFE9" w14:textId="624ECFB0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SQL, Groovy DSL, Perl, Go, NodeJS, Angular, React</w:t>
            </w:r>
          </w:p>
        </w:tc>
      </w:tr>
      <w:tr w:rsidRPr="006E1507" w:rsidR="00BE28C2" w:rsidTr="00E461FE" w14:paraId="79320D79" w14:textId="77777777">
        <w:trPr>
          <w:cantSplit/>
          <w:trHeight w:val="20"/>
        </w:trPr>
        <w:tc>
          <w:tcPr>
            <w:tcW w:w="643" w:type="pct"/>
            <w:vMerge/>
          </w:tcPr>
          <w:p w:rsidR="00BE28C2" w:rsidP="00E461FE" w:rsidRDefault="00BE28C2" w14:paraId="79C7F026" w14:textId="77777777">
            <w:pPr>
              <w:pStyle w:val="ListBullet"/>
            </w:pPr>
          </w:p>
        </w:tc>
        <w:tc>
          <w:tcPr>
            <w:tcW w:w="702" w:type="pct"/>
            <w:vAlign w:val="bottom"/>
          </w:tcPr>
          <w:p w:rsidR="00BE28C2" w:rsidP="00E461FE" w:rsidRDefault="00BE28C2" w14:paraId="0654ED8D" w14:textId="0F32393C">
            <w:pPr>
              <w:spacing w:before="100"/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Databases/Caches</w:t>
            </w:r>
          </w:p>
        </w:tc>
        <w:tc>
          <w:tcPr>
            <w:tcW w:w="3655" w:type="pct"/>
            <w:tcMar>
              <w:left w:w="360" w:type="dxa"/>
            </w:tcMar>
            <w:vAlign w:val="bottom"/>
          </w:tcPr>
          <w:p w:rsidR="00BE28C2" w:rsidP="00E461FE" w:rsidRDefault="00BE28C2" w14:paraId="0329E490" w14:textId="1BA7CB62">
            <w:pPr>
              <w:rPr>
                <w:rFonts w:ascii="Arial" w:hAnsi="Arial" w:cs="Arial"/>
                <w:sz w:val="18"/>
                <w:szCs w:val="19"/>
              </w:rPr>
            </w:pPr>
            <w:r>
              <w:rPr>
                <w:rFonts w:ascii="Arial" w:hAnsi="Arial" w:cs="Arial"/>
                <w:sz w:val="18"/>
                <w:szCs w:val="19"/>
              </w:rPr>
              <w:t>MongoDB, Redis, DynamoDB</w:t>
            </w:r>
          </w:p>
        </w:tc>
      </w:tr>
    </w:tbl>
    <w:p w:rsidRPr="006E1507" w:rsidR="00B51D1B" w:rsidP="00D05351" w:rsidRDefault="00B51D1B" w14:paraId="33EDF157" w14:textId="130F92EB"/>
    <w:sectPr w:rsidRPr="006E1507" w:rsidR="00B51D1B" w:rsidSect="006C2920">
      <w:footerReference w:type="default" r:id="rId9"/>
      <w:footerReference w:type="first" r:id="rId10"/>
      <w:pgSz w:w="12240" w:h="15840" w:orient="portrait" w:code="1"/>
      <w:pgMar w:top="950" w:right="432" w:bottom="1080" w:left="432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89E" w:rsidP="0068194B" w:rsidRDefault="0092189E" w14:paraId="25B28FA3" w14:textId="77777777">
      <w:r>
        <w:separator/>
      </w:r>
    </w:p>
    <w:p w:rsidR="0092189E" w:rsidRDefault="0092189E" w14:paraId="4E3D2E70" w14:textId="77777777"/>
    <w:p w:rsidR="0092189E" w:rsidRDefault="0092189E" w14:paraId="1C2B70CE" w14:textId="77777777"/>
  </w:endnote>
  <w:endnote w:type="continuationSeparator" w:id="0">
    <w:p w:rsidR="0092189E" w:rsidP="0068194B" w:rsidRDefault="0092189E" w14:paraId="350FBE72" w14:textId="77777777">
      <w:r>
        <w:continuationSeparator/>
      </w:r>
    </w:p>
    <w:p w:rsidR="0092189E" w:rsidRDefault="0092189E" w14:paraId="3809EFEF" w14:textId="77777777"/>
    <w:p w:rsidR="0092189E" w:rsidRDefault="0092189E" w14:paraId="7046797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351" w:rsidP="003D029D" w:rsidRDefault="00D05351" w14:paraId="02DFACDE" w14:textId="77777777">
        <w:pPr>
          <w:pStyle w:val="Footer"/>
          <w:jc w:val="right"/>
        </w:pPr>
        <w:r>
          <w:ptab w:alignment="right" w:relativeTo="margin" w:leader="none"/>
        </w:r>
      </w:p>
      <w:tbl>
        <w:tblPr>
          <w:tblStyle w:val="TableGrid"/>
          <w:tblW w:w="5000" w:type="pct"/>
          <w:tblLook w:val="04A0" w:firstRow="1" w:lastRow="0" w:firstColumn="1" w:lastColumn="0" w:noHBand="0" w:noVBand="1"/>
        </w:tblPr>
        <w:tblGrid>
          <w:gridCol w:w="11376"/>
        </w:tblGrid>
        <w:tr w:rsidR="00D05351" w:rsidTr="006C2920" w14:paraId="3CD7EB3B" w14:textId="77777777">
          <w:tc>
            <w:tcPr>
              <w:tcW w:w="5000" w:type="pct"/>
            </w:tcPr>
            <w:p w:rsidR="00D05351" w:rsidP="00D05351" w:rsidRDefault="00D05351" w14:paraId="031AF93A" w14:textId="17E99609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2</w:t>
              </w:r>
              <w:r>
                <w:rPr>
                  <w:noProof/>
                </w:rPr>
                <w:fldChar w:fldCharType="end"/>
              </w:r>
              <w:r>
                <w:rPr>
                  <w:noProof/>
                </w:rPr>
                <w:t>/3</w:t>
              </w:r>
            </w:p>
          </w:tc>
        </w:tr>
      </w:tbl>
      <w:p w:rsidR="002B2958" w:rsidP="00D05351" w:rsidRDefault="0092189E" w14:paraId="0BB63AB1" w14:textId="4D226D7F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9139C1" w:rsidRDefault="009139C1" w14:paraId="14CF1003" w14:textId="2F2EF74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D04318" wp14:editId="4BAAB85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9C1" w:rsidRDefault="009139C1" w14:paraId="073612C2" w14:textId="0D5EB411">
                            <w:pPr>
                              <w:pStyle w:val="Footer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style="position:absolute;left:0;text-align:left;margin-left:434.8pt;margin-top:0;width:486pt;height:21.9pt;z-index:251659264;mso-position-horizontal:right;mso-position-horizontal-relative:page;mso-position-vertical:center;mso-position-vertical-relative:bottom-margin-area" coordsize="61722,2781" o:spid="_x0000_s1026" w14:anchorId="37D0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">
              <v:rect id="Rectangle 165" style="position:absolute;left:2286;width:59436;height:2743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style="position:absolute;top:95;width:59436;height:2686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>
                <v:textbox style="mso-fit-shape-to-text:t" inset="0,,0">
                  <w:txbxContent>
                    <w:p w:rsidR="009139C1" w:rsidRDefault="009139C1" w14:paraId="073612C2" w14:textId="0D5EB411">
                      <w:pPr>
                        <w:pStyle w:val="Footer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89E" w:rsidP="0068194B" w:rsidRDefault="0092189E" w14:paraId="0CDBDB65" w14:textId="77777777">
      <w:r>
        <w:separator/>
      </w:r>
    </w:p>
    <w:p w:rsidR="0092189E" w:rsidRDefault="0092189E" w14:paraId="697C5F65" w14:textId="77777777"/>
    <w:p w:rsidR="0092189E" w:rsidRDefault="0092189E" w14:paraId="63649E40" w14:textId="77777777"/>
  </w:footnote>
  <w:footnote w:type="continuationSeparator" w:id="0">
    <w:p w:rsidR="0092189E" w:rsidP="0068194B" w:rsidRDefault="0092189E" w14:paraId="7D21ADD3" w14:textId="77777777">
      <w:r>
        <w:continuationSeparator/>
      </w:r>
    </w:p>
    <w:p w:rsidR="0092189E" w:rsidRDefault="0092189E" w14:paraId="10166C65" w14:textId="77777777"/>
    <w:p w:rsidR="0092189E" w:rsidRDefault="0092189E" w14:paraId="4749122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0">
    <w:nsid w:val="27016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F6423B8"/>
    <w:multiLevelType w:val="hybridMultilevel"/>
    <w:tmpl w:val="ED2693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B03489"/>
    <w:multiLevelType w:val="hybridMultilevel"/>
    <w:tmpl w:val="61D80F7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1CD83939"/>
    <w:multiLevelType w:val="hybridMultilevel"/>
    <w:tmpl w:val="F57E9BAA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C439D8"/>
    <w:multiLevelType w:val="hybridMultilevel"/>
    <w:tmpl w:val="A814AC48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B07BD3"/>
    <w:multiLevelType w:val="hybridMultilevel"/>
    <w:tmpl w:val="DDB6240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9B4110"/>
    <w:multiLevelType w:val="hybridMultilevel"/>
    <w:tmpl w:val="9D96F9E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941FF0"/>
    <w:multiLevelType w:val="hybridMultilevel"/>
    <w:tmpl w:val="D8AE2BB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4F1043"/>
    <w:multiLevelType w:val="hybridMultilevel"/>
    <w:tmpl w:val="2196B7E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ind w:left="1440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FA959C9"/>
    <w:multiLevelType w:val="hybridMultilevel"/>
    <w:tmpl w:val="EB1AFDB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514501DC"/>
    <w:multiLevelType w:val="hybridMultilevel"/>
    <w:tmpl w:val="888E4020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5711A79"/>
    <w:multiLevelType w:val="hybridMultilevel"/>
    <w:tmpl w:val="A88460C0"/>
    <w:lvl w:ilvl="0" w:tplc="0EBED954">
      <w:start w:val="1"/>
      <w:numFmt w:val="bullet"/>
      <w:pStyle w:val="RSJob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hint="default" w:ascii="Arial Black" w:hAnsi="Arial Black" w:cs="Times New Roman"/>
        <w:b/>
        <w:i w:val="0"/>
        <w:sz w:val="20"/>
        <w:szCs w:val="20"/>
      </w:rPr>
    </w:lvl>
    <w:lvl w:ilvl="2" w:tplc="2756698C">
      <w:numFmt w:val="bullet"/>
      <w:lvlText w:val="-"/>
      <w:lvlJc w:val="left"/>
      <w:pPr>
        <w:ind w:left="1872" w:hanging="360"/>
      </w:pPr>
      <w:rPr>
        <w:rFonts w:hint="default" w:ascii="Calibri" w:hAnsi="Calibri" w:cs="Calibri" w:eastAsiaTheme="minorHAnsi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hint="default" w:ascii="Symbol" w:hAnsi="Symbol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hint="default" w:ascii="Courier New" w:hAnsi="Courier New" w:cs="Courier New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hint="default" w:ascii="Wingdings" w:hAnsi="Wingdings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hint="default" w:ascii="Symbol" w:hAnsi="Symbol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hint="default" w:ascii="Courier New" w:hAnsi="Courier New" w:cs="Courier New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hint="default" w:ascii="Wingdings" w:hAnsi="Wingdings"/>
      </w:rPr>
    </w:lvl>
  </w:abstractNum>
  <w:abstractNum w:abstractNumId="24" w15:restartNumberingAfterBreak="0">
    <w:nsid w:val="569D14D5"/>
    <w:multiLevelType w:val="hybridMultilevel"/>
    <w:tmpl w:val="E74ABFAC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3531FC"/>
    <w:multiLevelType w:val="hybridMultilevel"/>
    <w:tmpl w:val="BE5675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260A22"/>
    <w:multiLevelType w:val="hybridMultilevel"/>
    <w:tmpl w:val="E36EAC9E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7F26AD6"/>
    <w:multiLevelType w:val="hybridMultilevel"/>
    <w:tmpl w:val="F03CB418"/>
    <w:lvl w:ilvl="0" w:tplc="B2E8E800">
      <w:start w:val="1"/>
      <w:numFmt w:val="bullet"/>
      <w:lvlText w:val=""/>
      <w:lvlJc w:val="left"/>
      <w:pPr>
        <w:ind w:left="1296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28" w15:restartNumberingAfterBreak="0">
    <w:nsid w:val="770D0A0C"/>
    <w:multiLevelType w:val="hybridMultilevel"/>
    <w:tmpl w:val="54968174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7F07984"/>
    <w:multiLevelType w:val="hybridMultilevel"/>
    <w:tmpl w:val="234469A6"/>
    <w:lvl w:ilvl="0" w:tplc="B2E8E80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sz w:val="20"/>
        <w:szCs w:val="20"/>
      </w:rPr>
    </w:lvl>
    <w:lvl w:ilvl="1" w:tplc="2756698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  <w:b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28"/>
  </w:num>
  <w:num w:numId="17">
    <w:abstractNumId w:val="23"/>
  </w:num>
  <w:num w:numId="18">
    <w:abstractNumId w:val="26"/>
  </w:num>
  <w:num w:numId="19">
    <w:abstractNumId w:val="19"/>
  </w:num>
  <w:num w:numId="20">
    <w:abstractNumId w:val="29"/>
  </w:num>
  <w:num w:numId="21">
    <w:abstractNumId w:val="15"/>
  </w:num>
  <w:num w:numId="22">
    <w:abstractNumId w:val="18"/>
  </w:num>
  <w:num w:numId="23">
    <w:abstractNumId w:val="24"/>
  </w:num>
  <w:num w:numId="24">
    <w:abstractNumId w:val="22"/>
  </w:num>
  <w:num w:numId="25">
    <w:abstractNumId w:val="14"/>
  </w:num>
  <w:num w:numId="26">
    <w:abstractNumId w:val="27"/>
  </w:num>
  <w:num w:numId="27">
    <w:abstractNumId w:val="25"/>
  </w:num>
  <w:num w:numId="28">
    <w:abstractNumId w:val="10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79"/>
    <w:rsid w:val="000001EF"/>
    <w:rsid w:val="00007322"/>
    <w:rsid w:val="00007728"/>
    <w:rsid w:val="00024584"/>
    <w:rsid w:val="00024730"/>
    <w:rsid w:val="00055E95"/>
    <w:rsid w:val="00066616"/>
    <w:rsid w:val="0007021F"/>
    <w:rsid w:val="00093276"/>
    <w:rsid w:val="000B2BA5"/>
    <w:rsid w:val="000F2F8C"/>
    <w:rsid w:val="0010006E"/>
    <w:rsid w:val="001045A8"/>
    <w:rsid w:val="001128E9"/>
    <w:rsid w:val="00114A91"/>
    <w:rsid w:val="001427E1"/>
    <w:rsid w:val="00163668"/>
    <w:rsid w:val="00167B4C"/>
    <w:rsid w:val="00171566"/>
    <w:rsid w:val="00173FB2"/>
    <w:rsid w:val="001744EC"/>
    <w:rsid w:val="00174676"/>
    <w:rsid w:val="001755A8"/>
    <w:rsid w:val="0018265C"/>
    <w:rsid w:val="00184014"/>
    <w:rsid w:val="00187B08"/>
    <w:rsid w:val="00192008"/>
    <w:rsid w:val="001C0E68"/>
    <w:rsid w:val="001C4B6F"/>
    <w:rsid w:val="001C4B8C"/>
    <w:rsid w:val="001D0BF1"/>
    <w:rsid w:val="001D50CF"/>
    <w:rsid w:val="001E3120"/>
    <w:rsid w:val="001E7E0C"/>
    <w:rsid w:val="001F0BB0"/>
    <w:rsid w:val="001F4E6D"/>
    <w:rsid w:val="001F6140"/>
    <w:rsid w:val="002016B5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2CF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2DFC"/>
    <w:rsid w:val="00336056"/>
    <w:rsid w:val="003544E1"/>
    <w:rsid w:val="00357F4A"/>
    <w:rsid w:val="00362A3C"/>
    <w:rsid w:val="00366398"/>
    <w:rsid w:val="0038300F"/>
    <w:rsid w:val="0038646C"/>
    <w:rsid w:val="003A0632"/>
    <w:rsid w:val="003A30E5"/>
    <w:rsid w:val="003A6ADF"/>
    <w:rsid w:val="003B5928"/>
    <w:rsid w:val="003C2FCF"/>
    <w:rsid w:val="003D029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5C3"/>
    <w:rsid w:val="004726BC"/>
    <w:rsid w:val="00474105"/>
    <w:rsid w:val="00480E6E"/>
    <w:rsid w:val="00483B38"/>
    <w:rsid w:val="00486277"/>
    <w:rsid w:val="00494CF6"/>
    <w:rsid w:val="00495F8D"/>
    <w:rsid w:val="004A1FAE"/>
    <w:rsid w:val="004A32FF"/>
    <w:rsid w:val="004B06EB"/>
    <w:rsid w:val="004B4080"/>
    <w:rsid w:val="004B6AD0"/>
    <w:rsid w:val="004C2D5D"/>
    <w:rsid w:val="004C33E1"/>
    <w:rsid w:val="004D3843"/>
    <w:rsid w:val="004D77D2"/>
    <w:rsid w:val="004E01EB"/>
    <w:rsid w:val="004E2794"/>
    <w:rsid w:val="00510392"/>
    <w:rsid w:val="00513E2A"/>
    <w:rsid w:val="005244D6"/>
    <w:rsid w:val="0054666C"/>
    <w:rsid w:val="00547816"/>
    <w:rsid w:val="00556D0F"/>
    <w:rsid w:val="00566A35"/>
    <w:rsid w:val="0056701E"/>
    <w:rsid w:val="005740D7"/>
    <w:rsid w:val="005A0F26"/>
    <w:rsid w:val="005A1B10"/>
    <w:rsid w:val="005A6850"/>
    <w:rsid w:val="005B1B1B"/>
    <w:rsid w:val="005C5932"/>
    <w:rsid w:val="005C5D02"/>
    <w:rsid w:val="005D3CA7"/>
    <w:rsid w:val="005D4CC1"/>
    <w:rsid w:val="005E505F"/>
    <w:rsid w:val="005F4B91"/>
    <w:rsid w:val="005F50E2"/>
    <w:rsid w:val="005F55D2"/>
    <w:rsid w:val="005F6173"/>
    <w:rsid w:val="006128F6"/>
    <w:rsid w:val="006133D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2920"/>
    <w:rsid w:val="006E1507"/>
    <w:rsid w:val="006E40C9"/>
    <w:rsid w:val="00712D8B"/>
    <w:rsid w:val="007273B7"/>
    <w:rsid w:val="00733155"/>
    <w:rsid w:val="00733E0A"/>
    <w:rsid w:val="0074403D"/>
    <w:rsid w:val="00746D44"/>
    <w:rsid w:val="00747F03"/>
    <w:rsid w:val="007538DC"/>
    <w:rsid w:val="00755BC1"/>
    <w:rsid w:val="00757803"/>
    <w:rsid w:val="0079206B"/>
    <w:rsid w:val="007938C9"/>
    <w:rsid w:val="00796076"/>
    <w:rsid w:val="00796F2E"/>
    <w:rsid w:val="007C0566"/>
    <w:rsid w:val="007C606B"/>
    <w:rsid w:val="007E6A61"/>
    <w:rsid w:val="00801140"/>
    <w:rsid w:val="00803404"/>
    <w:rsid w:val="00834955"/>
    <w:rsid w:val="00835D99"/>
    <w:rsid w:val="00840951"/>
    <w:rsid w:val="00855B59"/>
    <w:rsid w:val="00860461"/>
    <w:rsid w:val="0086487C"/>
    <w:rsid w:val="00865233"/>
    <w:rsid w:val="00870B20"/>
    <w:rsid w:val="00871F79"/>
    <w:rsid w:val="008829F8"/>
    <w:rsid w:val="00885897"/>
    <w:rsid w:val="00897027"/>
    <w:rsid w:val="008A6538"/>
    <w:rsid w:val="008C7056"/>
    <w:rsid w:val="008E7670"/>
    <w:rsid w:val="008F3B14"/>
    <w:rsid w:val="00901899"/>
    <w:rsid w:val="0090344B"/>
    <w:rsid w:val="009036A1"/>
    <w:rsid w:val="00905715"/>
    <w:rsid w:val="0091321E"/>
    <w:rsid w:val="00913946"/>
    <w:rsid w:val="009139C1"/>
    <w:rsid w:val="00915483"/>
    <w:rsid w:val="0092189E"/>
    <w:rsid w:val="0092726B"/>
    <w:rsid w:val="009361BA"/>
    <w:rsid w:val="00944F78"/>
    <w:rsid w:val="009510E7"/>
    <w:rsid w:val="00952C89"/>
    <w:rsid w:val="009571D8"/>
    <w:rsid w:val="00961B87"/>
    <w:rsid w:val="009650EA"/>
    <w:rsid w:val="00973501"/>
    <w:rsid w:val="0097790C"/>
    <w:rsid w:val="0098506E"/>
    <w:rsid w:val="009A44CE"/>
    <w:rsid w:val="009C4DFC"/>
    <w:rsid w:val="009C7FCA"/>
    <w:rsid w:val="009D44F8"/>
    <w:rsid w:val="009E3160"/>
    <w:rsid w:val="009F220C"/>
    <w:rsid w:val="009F3B05"/>
    <w:rsid w:val="009F4931"/>
    <w:rsid w:val="00A14534"/>
    <w:rsid w:val="00A159AD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0C9A"/>
    <w:rsid w:val="00AD2CC6"/>
    <w:rsid w:val="00AD360E"/>
    <w:rsid w:val="00AD40FB"/>
    <w:rsid w:val="00AD782D"/>
    <w:rsid w:val="00AE006F"/>
    <w:rsid w:val="00AE7650"/>
    <w:rsid w:val="00B10EBE"/>
    <w:rsid w:val="00B170BB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FFB"/>
    <w:rsid w:val="00BB7D0F"/>
    <w:rsid w:val="00BD431F"/>
    <w:rsid w:val="00BE28C2"/>
    <w:rsid w:val="00BE423E"/>
    <w:rsid w:val="00BF61AC"/>
    <w:rsid w:val="00C11D37"/>
    <w:rsid w:val="00C350C4"/>
    <w:rsid w:val="00C47FA6"/>
    <w:rsid w:val="00C5379A"/>
    <w:rsid w:val="00C57FC6"/>
    <w:rsid w:val="00C66A7D"/>
    <w:rsid w:val="00C66EB0"/>
    <w:rsid w:val="00C71DBF"/>
    <w:rsid w:val="00C779DA"/>
    <w:rsid w:val="00C811A1"/>
    <w:rsid w:val="00C814F7"/>
    <w:rsid w:val="00C815C3"/>
    <w:rsid w:val="00CA4B4D"/>
    <w:rsid w:val="00CB35C3"/>
    <w:rsid w:val="00CC3DD0"/>
    <w:rsid w:val="00CD08E0"/>
    <w:rsid w:val="00CD323D"/>
    <w:rsid w:val="00CE4030"/>
    <w:rsid w:val="00CE64B3"/>
    <w:rsid w:val="00CF1A49"/>
    <w:rsid w:val="00CF6F78"/>
    <w:rsid w:val="00D05351"/>
    <w:rsid w:val="00D0630C"/>
    <w:rsid w:val="00D217D8"/>
    <w:rsid w:val="00D243A9"/>
    <w:rsid w:val="00D247C7"/>
    <w:rsid w:val="00D305E5"/>
    <w:rsid w:val="00D37CD3"/>
    <w:rsid w:val="00D41CC9"/>
    <w:rsid w:val="00D66A52"/>
    <w:rsid w:val="00D66EFA"/>
    <w:rsid w:val="00D670FF"/>
    <w:rsid w:val="00D705DE"/>
    <w:rsid w:val="00D72A2D"/>
    <w:rsid w:val="00D9521A"/>
    <w:rsid w:val="00DA3914"/>
    <w:rsid w:val="00DA59AA"/>
    <w:rsid w:val="00DA7923"/>
    <w:rsid w:val="00DB6915"/>
    <w:rsid w:val="00DB7E1E"/>
    <w:rsid w:val="00DC1B78"/>
    <w:rsid w:val="00DC2A2F"/>
    <w:rsid w:val="00DC600B"/>
    <w:rsid w:val="00DE0FAA"/>
    <w:rsid w:val="00DE136D"/>
    <w:rsid w:val="00DE6534"/>
    <w:rsid w:val="00DF2F53"/>
    <w:rsid w:val="00DF4D6C"/>
    <w:rsid w:val="00E01923"/>
    <w:rsid w:val="00E14498"/>
    <w:rsid w:val="00E2397A"/>
    <w:rsid w:val="00E254DB"/>
    <w:rsid w:val="00E300FC"/>
    <w:rsid w:val="00E362DB"/>
    <w:rsid w:val="00E461FE"/>
    <w:rsid w:val="00E5632B"/>
    <w:rsid w:val="00E70240"/>
    <w:rsid w:val="00E71E6B"/>
    <w:rsid w:val="00E81CC5"/>
    <w:rsid w:val="00E85A87"/>
    <w:rsid w:val="00E85B4A"/>
    <w:rsid w:val="00E9528E"/>
    <w:rsid w:val="00E97004"/>
    <w:rsid w:val="00EA246C"/>
    <w:rsid w:val="00EA5099"/>
    <w:rsid w:val="00EA766C"/>
    <w:rsid w:val="00EC1351"/>
    <w:rsid w:val="00EC4CBF"/>
    <w:rsid w:val="00EE2CA8"/>
    <w:rsid w:val="00EF16F4"/>
    <w:rsid w:val="00EF17E8"/>
    <w:rsid w:val="00EF29AA"/>
    <w:rsid w:val="00EF51D9"/>
    <w:rsid w:val="00F130DD"/>
    <w:rsid w:val="00F24884"/>
    <w:rsid w:val="00F476C4"/>
    <w:rsid w:val="00F57EAF"/>
    <w:rsid w:val="00F61DF9"/>
    <w:rsid w:val="00F81960"/>
    <w:rsid w:val="00F8769D"/>
    <w:rsid w:val="00F9326B"/>
    <w:rsid w:val="00F9350C"/>
    <w:rsid w:val="00F94EB5"/>
    <w:rsid w:val="00F9624D"/>
    <w:rsid w:val="00FA305A"/>
    <w:rsid w:val="00FB31C1"/>
    <w:rsid w:val="00FB58F2"/>
    <w:rsid w:val="00FB7A44"/>
    <w:rsid w:val="00FC6AEA"/>
    <w:rsid w:val="00FD3D13"/>
    <w:rsid w:val="00FE55A2"/>
    <w:rsid w:val="15AD344E"/>
    <w:rsid w:val="28F5FC09"/>
    <w:rsid w:val="5E9EC42E"/>
    <w:rsid w:val="66E3B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BAA9"/>
  <w15:chartTrackingRefBased/>
  <w15:docId w15:val="{159480EF-64C3-495D-8C5A-4A19E298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7027"/>
    <w:rPr>
      <w:color w:val="auto"/>
    </w:rPr>
  </w:style>
  <w:style w:type="paragraph" w:styleId="Heading1">
    <w:name w:val="heading 1"/>
    <w:aliases w:val="_R_Topic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aliases w:val="_R_Title"/>
    <w:basedOn w:val="Normal"/>
    <w:link w:val="Heading2Char"/>
    <w:uiPriority w:val="9"/>
    <w:unhideWhenUsed/>
    <w:qFormat/>
    <w:rsid w:val="00E97004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6"/>
    </w:rPr>
  </w:style>
  <w:style w:type="paragraph" w:styleId="Heading3">
    <w:name w:val="heading 3"/>
    <w:aliases w:val="_R_Date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aliases w:val="_R_Name"/>
    <w:basedOn w:val="Normal"/>
    <w:link w:val="TitleChar"/>
    <w:uiPriority w:val="1"/>
    <w:qFormat/>
    <w:rsid w:val="005E505F"/>
    <w:pPr>
      <w:contextualSpacing/>
      <w:jc w:val="center"/>
    </w:pPr>
    <w:rPr>
      <w:rFonts w:asciiTheme="majorHAnsi" w:hAnsiTheme="majorHAnsi" w:eastAsiaTheme="majorEastAsia" w:cstheme="majorBidi"/>
      <w:kern w:val="28"/>
      <w:sz w:val="70"/>
      <w:szCs w:val="56"/>
    </w:rPr>
  </w:style>
  <w:style w:type="character" w:styleId="TitleChar" w:customStyle="1">
    <w:name w:val="Title Char"/>
    <w:aliases w:val="_R_Name Char"/>
    <w:basedOn w:val="DefaultParagraphFont"/>
    <w:link w:val="Title"/>
    <w:uiPriority w:val="1"/>
    <w:rsid w:val="005E505F"/>
    <w:rPr>
      <w:rFonts w:asciiTheme="majorHAnsi" w:hAnsiTheme="majorHAnsi" w:eastAsiaTheme="majorEastAsia" w:cstheme="majorBidi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aliases w:val="_R_Topic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aliases w:val="_R_Title Char"/>
    <w:basedOn w:val="DefaultParagraphFont"/>
    <w:link w:val="Heading2"/>
    <w:uiPriority w:val="9"/>
    <w:rsid w:val="00E97004"/>
    <w:rPr>
      <w:rFonts w:eastAsiaTheme="majorEastAsia" w:cstheme="majorBidi"/>
      <w:b/>
      <w:caps/>
      <w:color w:val="1D824C" w:themeColor="accent1"/>
      <w:sz w:val="24"/>
      <w:szCs w:val="26"/>
    </w:rPr>
  </w:style>
  <w:style w:type="character" w:styleId="Heading3Char" w:customStyle="1">
    <w:name w:val="Heading 3 Char"/>
    <w:aliases w:val="_R_Date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aliases w:val="_R_Location"/>
    <w:basedOn w:val="DefaultParagraphFont"/>
    <w:uiPriority w:val="10"/>
    <w:qFormat/>
    <w:rsid w:val="005F50E2"/>
    <w:rPr>
      <w:b/>
      <w:caps w:val="0"/>
      <w:smallCaps/>
      <w:color w:val="595959" w:themeColor="text1" w:themeTint="A6"/>
      <w:sz w:val="24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C2FCF"/>
    <w:pPr>
      <w:numPr>
        <w:numId w:val="24"/>
      </w:numPr>
      <w:ind w:left="270" w:hanging="27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RSJobBullet" w:customStyle="1">
    <w:name w:val="_RS Job Bullet"/>
    <w:basedOn w:val="Normal"/>
    <w:autoRedefine/>
    <w:qFormat/>
    <w:rsid w:val="00733155"/>
    <w:pPr>
      <w:numPr>
        <w:numId w:val="17"/>
      </w:numPr>
      <w:contextualSpacing/>
    </w:pPr>
    <w:rPr>
      <w:rFonts w:eastAsia="Times New Roman" w:cs="Arial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F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drgeb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n5780\AppData\Local\Microsoft\Office\16.0\DTS\en-US%7b1DD675C8-1A2B-46E8-9C7F-9D73AAF50D66%7d\%7b1F0AFDC5-1103-4B0B-AF35-A0D31F6942B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4D5764E7AD4AB0AA43B53107D5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9807-3918-4CC4-BDFA-B5199CCA9049}"/>
      </w:docPartPr>
      <w:docPartBody>
        <w:p w:rsidR="00543A16" w:rsidRDefault="00473ED9">
          <w:pPr>
            <w:pStyle w:val="7C4D5764E7AD4AB0AA43B53107D59D1A"/>
          </w:pPr>
          <w:r w:rsidRPr="00CF1A49">
            <w:t>·</w:t>
          </w:r>
        </w:p>
      </w:docPartBody>
    </w:docPart>
    <w:docPart>
      <w:docPartPr>
        <w:name w:val="0CDBD2D748FB4F85AF3F669A8DE8A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1D1A-1D51-4015-B74A-2C5E548561D8}"/>
      </w:docPartPr>
      <w:docPartBody>
        <w:p w:rsidR="00543A16" w:rsidRDefault="00473ED9">
          <w:pPr>
            <w:pStyle w:val="0CDBD2D748FB4F85AF3F669A8DE8A813"/>
          </w:pPr>
          <w:r w:rsidRPr="00CF1A49">
            <w:t>·</w:t>
          </w:r>
        </w:p>
      </w:docPartBody>
    </w:docPart>
    <w:docPart>
      <w:docPartPr>
        <w:name w:val="4D1FD5BBF0984592BE159D6736E98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62412-C8B1-4014-861F-2D58D5799A52}"/>
      </w:docPartPr>
      <w:docPartBody>
        <w:p w:rsidR="00543A16" w:rsidRDefault="00473ED9">
          <w:pPr>
            <w:pStyle w:val="4D1FD5BBF0984592BE159D6736E98B59"/>
          </w:pPr>
          <w:r w:rsidRPr="00CF1A49">
            <w:t>Experience</w:t>
          </w:r>
        </w:p>
      </w:docPartBody>
    </w:docPart>
    <w:docPart>
      <w:docPartPr>
        <w:name w:val="2AD428706B334B63BA0C785CE4A45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A3656-2D40-41F1-BAB5-E59924E3AF71}"/>
      </w:docPartPr>
      <w:docPartBody>
        <w:p w:rsidR="00543A16" w:rsidRDefault="00473ED9">
          <w:pPr>
            <w:pStyle w:val="2AD428706B334B63BA0C785CE4A4544E"/>
          </w:pPr>
          <w:r w:rsidRPr="00CF1A49">
            <w:t>Education</w:t>
          </w:r>
        </w:p>
      </w:docPartBody>
    </w:docPart>
    <w:docPart>
      <w:docPartPr>
        <w:name w:val="45298BEE05314C3A807E4C3B18E4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9200-F543-49CE-AA94-013217F5D049}"/>
      </w:docPartPr>
      <w:docPartBody>
        <w:p w:rsidR="00543A16" w:rsidRDefault="00473ED9">
          <w:pPr>
            <w:pStyle w:val="45298BEE05314C3A807E4C3B18E43B8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42"/>
    <w:rsid w:val="000E345A"/>
    <w:rsid w:val="00206742"/>
    <w:rsid w:val="00473ED9"/>
    <w:rsid w:val="00543A16"/>
    <w:rsid w:val="00544A1C"/>
    <w:rsid w:val="00616C2B"/>
    <w:rsid w:val="006F59D3"/>
    <w:rsid w:val="008F4369"/>
    <w:rsid w:val="009C30EF"/>
    <w:rsid w:val="00C917D7"/>
    <w:rsid w:val="00D94895"/>
    <w:rsid w:val="00F3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00C91F03C9413586D35826755BEBB8">
    <w:name w:val="4A00C91F03C9413586D35826755BEBB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CB690C069A34BF0B346911E99AF211E">
    <w:name w:val="4CB690C069A34BF0B346911E99AF211E"/>
  </w:style>
  <w:style w:type="paragraph" w:customStyle="1" w:styleId="3ED1920BEC7B47C996B2C09B4D8CE254">
    <w:name w:val="3ED1920BEC7B47C996B2C09B4D8CE254"/>
  </w:style>
  <w:style w:type="paragraph" w:customStyle="1" w:styleId="7C4D5764E7AD4AB0AA43B53107D59D1A">
    <w:name w:val="7C4D5764E7AD4AB0AA43B53107D59D1A"/>
  </w:style>
  <w:style w:type="paragraph" w:customStyle="1" w:styleId="5F022C3D716F40C38F7EFC8D2A73E2EA">
    <w:name w:val="5F022C3D716F40C38F7EFC8D2A73E2EA"/>
  </w:style>
  <w:style w:type="paragraph" w:customStyle="1" w:styleId="6CAF171AFD56410691D6E94A02924D10">
    <w:name w:val="6CAF171AFD56410691D6E94A02924D10"/>
  </w:style>
  <w:style w:type="paragraph" w:customStyle="1" w:styleId="0CDBD2D748FB4F85AF3F669A8DE8A813">
    <w:name w:val="0CDBD2D748FB4F85AF3F669A8DE8A813"/>
  </w:style>
  <w:style w:type="paragraph" w:customStyle="1" w:styleId="AB7C23EC0CF34B28A1F41C492AFA64E3">
    <w:name w:val="AB7C23EC0CF34B28A1F41C492AFA64E3"/>
  </w:style>
  <w:style w:type="paragraph" w:customStyle="1" w:styleId="4E4E184DE3FB4EAA940DEFA3E4F89D6F">
    <w:name w:val="4E4E184DE3FB4EAA940DEFA3E4F89D6F"/>
  </w:style>
  <w:style w:type="paragraph" w:customStyle="1" w:styleId="64F47EF0079843E5A35A1706FE086838">
    <w:name w:val="64F47EF0079843E5A35A1706FE086838"/>
  </w:style>
  <w:style w:type="paragraph" w:customStyle="1" w:styleId="FB9B88A9026E4BE0820B08EDC4E83BD2">
    <w:name w:val="FB9B88A9026E4BE0820B08EDC4E83BD2"/>
  </w:style>
  <w:style w:type="paragraph" w:customStyle="1" w:styleId="4D1FD5BBF0984592BE159D6736E98B59">
    <w:name w:val="4D1FD5BBF0984592BE159D6736E98B59"/>
  </w:style>
  <w:style w:type="paragraph" w:customStyle="1" w:styleId="F4C0F427E7644F0EB4634C318B3CCF31">
    <w:name w:val="F4C0F427E7644F0EB4634C318B3CCF31"/>
  </w:style>
  <w:style w:type="paragraph" w:customStyle="1" w:styleId="C3285132F9B44C90BF96B04AC4A38041">
    <w:name w:val="C3285132F9B44C90BF96B04AC4A38041"/>
  </w:style>
  <w:style w:type="paragraph" w:customStyle="1" w:styleId="B86F446485B440D79C480B03657C9B61">
    <w:name w:val="B86F446485B440D79C480B03657C9B61"/>
  </w:style>
  <w:style w:type="character" w:styleId="SubtleReference">
    <w:name w:val="Subtle Reference"/>
    <w:basedOn w:val="DefaultParagraphFont"/>
    <w:uiPriority w:val="10"/>
    <w:qFormat/>
    <w:rsid w:val="00206742"/>
    <w:rPr>
      <w:b/>
      <w:caps w:val="0"/>
      <w:smallCaps/>
      <w:color w:val="595959" w:themeColor="text1" w:themeTint="A6"/>
    </w:rPr>
  </w:style>
  <w:style w:type="paragraph" w:customStyle="1" w:styleId="AD6EE53D2D45433FA5DFB182711432D4">
    <w:name w:val="AD6EE53D2D45433FA5DFB182711432D4"/>
  </w:style>
  <w:style w:type="paragraph" w:customStyle="1" w:styleId="12F1C9E269484557AA56A16672CC67DD">
    <w:name w:val="12F1C9E269484557AA56A16672CC67DD"/>
  </w:style>
  <w:style w:type="paragraph" w:customStyle="1" w:styleId="750FB1A00EA44E938FFBC4C781882A33">
    <w:name w:val="750FB1A00EA44E938FFBC4C781882A33"/>
  </w:style>
  <w:style w:type="paragraph" w:customStyle="1" w:styleId="DCEC8A91C8CE46E1929410C8B5A00B09">
    <w:name w:val="DCEC8A91C8CE46E1929410C8B5A00B09"/>
  </w:style>
  <w:style w:type="paragraph" w:customStyle="1" w:styleId="BB932C814BF3447994BF178EB2A44D0F">
    <w:name w:val="BB932C814BF3447994BF178EB2A44D0F"/>
  </w:style>
  <w:style w:type="paragraph" w:customStyle="1" w:styleId="12BED4E57D8C40E4A04094E86B9CF5DC">
    <w:name w:val="12BED4E57D8C40E4A04094E86B9CF5DC"/>
  </w:style>
  <w:style w:type="paragraph" w:customStyle="1" w:styleId="2CE24D4BF0F744B590CF986D26031291">
    <w:name w:val="2CE24D4BF0F744B590CF986D26031291"/>
  </w:style>
  <w:style w:type="paragraph" w:customStyle="1" w:styleId="2AD428706B334B63BA0C785CE4A4544E">
    <w:name w:val="2AD428706B334B63BA0C785CE4A4544E"/>
  </w:style>
  <w:style w:type="paragraph" w:customStyle="1" w:styleId="C208A4D00471452FA6380F9B0F69FDD9">
    <w:name w:val="C208A4D00471452FA6380F9B0F69FDD9"/>
  </w:style>
  <w:style w:type="paragraph" w:customStyle="1" w:styleId="2EA964BE66274B888EF8606C60B6A482">
    <w:name w:val="2EA964BE66274B888EF8606C60B6A482"/>
  </w:style>
  <w:style w:type="paragraph" w:customStyle="1" w:styleId="8718FFD8F6D9440EA2C4A8E81CC1F1D0">
    <w:name w:val="8718FFD8F6D9440EA2C4A8E81CC1F1D0"/>
  </w:style>
  <w:style w:type="paragraph" w:customStyle="1" w:styleId="E18D35C45A9F40E6988DDB840DB6CED9">
    <w:name w:val="E18D35C45A9F40E6988DDB840DB6CED9"/>
  </w:style>
  <w:style w:type="paragraph" w:customStyle="1" w:styleId="0C84BB8B9C464AF58C0FBA8E3D1BEA95">
    <w:name w:val="0C84BB8B9C464AF58C0FBA8E3D1BEA95"/>
  </w:style>
  <w:style w:type="paragraph" w:customStyle="1" w:styleId="09F60B315CE64C33B13483BC91511A6B">
    <w:name w:val="09F60B315CE64C33B13483BC91511A6B"/>
  </w:style>
  <w:style w:type="paragraph" w:customStyle="1" w:styleId="BCC26F7BF70D4A12A11313D2056746AD">
    <w:name w:val="BCC26F7BF70D4A12A11313D2056746AD"/>
  </w:style>
  <w:style w:type="paragraph" w:customStyle="1" w:styleId="1226DBA0824744AB80D39D9C369689F7">
    <w:name w:val="1226DBA0824744AB80D39D9C369689F7"/>
  </w:style>
  <w:style w:type="paragraph" w:customStyle="1" w:styleId="04F6A490813344EDAB843476126A371E">
    <w:name w:val="04F6A490813344EDAB843476126A371E"/>
  </w:style>
  <w:style w:type="paragraph" w:customStyle="1" w:styleId="49653D5CE414491DBEA2534228C901B8">
    <w:name w:val="49653D5CE414491DBEA2534228C901B8"/>
  </w:style>
  <w:style w:type="paragraph" w:customStyle="1" w:styleId="45298BEE05314C3A807E4C3B18E43B8F">
    <w:name w:val="45298BEE05314C3A807E4C3B18E43B8F"/>
  </w:style>
  <w:style w:type="paragraph" w:customStyle="1" w:styleId="D817859E952143B0AAB31B1035FF254C">
    <w:name w:val="D817859E952143B0AAB31B1035FF254C"/>
  </w:style>
  <w:style w:type="paragraph" w:customStyle="1" w:styleId="E954B6D79F5647578D39789C7A4FAB4B">
    <w:name w:val="E954B6D79F5647578D39789C7A4FAB4B"/>
  </w:style>
  <w:style w:type="paragraph" w:customStyle="1" w:styleId="FB5376FF1462409FB9F8D02BA576CEAA">
    <w:name w:val="FB5376FF1462409FB9F8D02BA576CEAA"/>
  </w:style>
  <w:style w:type="paragraph" w:customStyle="1" w:styleId="B0049671814D4B32A52A2305EC6B0AFB">
    <w:name w:val="B0049671814D4B32A52A2305EC6B0AFB"/>
  </w:style>
  <w:style w:type="paragraph" w:customStyle="1" w:styleId="C968376F37934943933FEF3FE4BFFF10">
    <w:name w:val="C968376F37934943933FEF3FE4BFFF10"/>
  </w:style>
  <w:style w:type="paragraph" w:customStyle="1" w:styleId="4EDA7ECAF5FA4AE88A43F645BD665C70">
    <w:name w:val="4EDA7ECAF5FA4AE88A43F645BD665C70"/>
  </w:style>
  <w:style w:type="paragraph" w:customStyle="1" w:styleId="C2E709BD6CDA44B698CC8C204FB0ED8F">
    <w:name w:val="C2E709BD6CDA44B698CC8C204FB0ED8F"/>
  </w:style>
  <w:style w:type="paragraph" w:customStyle="1" w:styleId="3CD1D30576424B888CE0EF664D42BA8F">
    <w:name w:val="3CD1D30576424B888CE0EF664D42BA8F"/>
    <w:rsid w:val="00206742"/>
  </w:style>
  <w:style w:type="paragraph" w:customStyle="1" w:styleId="D5B09788B0F9419C80243B896F996B90">
    <w:name w:val="D5B09788B0F9419C80243B896F996B90"/>
    <w:rsid w:val="00206742"/>
  </w:style>
  <w:style w:type="paragraph" w:customStyle="1" w:styleId="AE04D93236D745C598DBE88E05A33C20">
    <w:name w:val="AE04D93236D745C598DBE88E05A33C20"/>
    <w:rsid w:val="00206742"/>
  </w:style>
  <w:style w:type="paragraph" w:customStyle="1" w:styleId="591CD481E9AF49F3AE11F67379CD3C13">
    <w:name w:val="591CD481E9AF49F3AE11F67379CD3C13"/>
    <w:rsid w:val="00206742"/>
  </w:style>
  <w:style w:type="paragraph" w:customStyle="1" w:styleId="FB87173A2C5041E7A58A3BCD9B673162">
    <w:name w:val="FB87173A2C5041E7A58A3BCD9B673162"/>
    <w:rsid w:val="00206742"/>
  </w:style>
  <w:style w:type="paragraph" w:customStyle="1" w:styleId="CB2FE9D56B3A47F3BA42DB48B0FA3F44">
    <w:name w:val="CB2FE9D56B3A47F3BA42DB48B0FA3F44"/>
    <w:rsid w:val="00206742"/>
  </w:style>
  <w:style w:type="paragraph" w:customStyle="1" w:styleId="2380B460D3E140EBB7B5128168CCFD10">
    <w:name w:val="2380B460D3E140EBB7B5128168CCFD10"/>
    <w:rsid w:val="00206742"/>
  </w:style>
  <w:style w:type="paragraph" w:customStyle="1" w:styleId="1DF5AF1A511B4650B56FC10EF284CFF8">
    <w:name w:val="1DF5AF1A511B4650B56FC10EF284CFF8"/>
    <w:rsid w:val="00206742"/>
  </w:style>
  <w:style w:type="paragraph" w:customStyle="1" w:styleId="A9E3356A61F54DC28155DF400B137467">
    <w:name w:val="A9E3356A61F54DC28155DF400B137467"/>
    <w:rsid w:val="00206742"/>
  </w:style>
  <w:style w:type="paragraph" w:customStyle="1" w:styleId="75EAAAC6285F42B0B630D4CF4D986ACB">
    <w:name w:val="75EAAAC6285F42B0B630D4CF4D986ACB"/>
    <w:rsid w:val="00206742"/>
  </w:style>
  <w:style w:type="paragraph" w:customStyle="1" w:styleId="D0978599D0D94851AC7E5268673EE200">
    <w:name w:val="D0978599D0D94851AC7E5268673EE200"/>
    <w:rsid w:val="00206742"/>
  </w:style>
  <w:style w:type="paragraph" w:customStyle="1" w:styleId="53D86E826F364A8FBA5560E3B88B4321">
    <w:name w:val="53D86E826F364A8FBA5560E3B88B4321"/>
    <w:rsid w:val="00206742"/>
  </w:style>
  <w:style w:type="paragraph" w:customStyle="1" w:styleId="6F21AB2AB7714ED6B546C4E2B271E37B">
    <w:name w:val="6F21AB2AB7714ED6B546C4E2B271E37B"/>
    <w:rsid w:val="00206742"/>
  </w:style>
  <w:style w:type="paragraph" w:customStyle="1" w:styleId="719B324361C84BB187F64F9DADC68384">
    <w:name w:val="719B324361C84BB187F64F9DADC68384"/>
    <w:rsid w:val="00206742"/>
  </w:style>
  <w:style w:type="paragraph" w:customStyle="1" w:styleId="DD0D5DDAC629465BA31EB67E375DDC42">
    <w:name w:val="DD0D5DDAC629465BA31EB67E375DDC42"/>
    <w:rsid w:val="00206742"/>
  </w:style>
  <w:style w:type="paragraph" w:customStyle="1" w:styleId="E13CCD5136A646C58BD48BAE71F806A8">
    <w:name w:val="E13CCD5136A646C58BD48BAE71F806A8"/>
    <w:rsid w:val="00206742"/>
  </w:style>
  <w:style w:type="paragraph" w:customStyle="1" w:styleId="9F3840CE856046D1908ED08409B8C102">
    <w:name w:val="9F3840CE856046D1908ED08409B8C102"/>
    <w:rsid w:val="00206742"/>
  </w:style>
  <w:style w:type="paragraph" w:customStyle="1" w:styleId="FBAC76395B39425D9214435A65CE5768">
    <w:name w:val="FBAC76395B39425D9214435A65CE5768"/>
    <w:rsid w:val="00206742"/>
  </w:style>
  <w:style w:type="paragraph" w:customStyle="1" w:styleId="C2C89E78E59E4BD897F3CCF59DAB3E45">
    <w:name w:val="C2C89E78E59E4BD897F3CCF59DAB3E45"/>
    <w:rsid w:val="00206742"/>
  </w:style>
  <w:style w:type="paragraph" w:customStyle="1" w:styleId="FCFDF35056F44995AA97D04A449A7C2F">
    <w:name w:val="FCFDF35056F44995AA97D04A449A7C2F"/>
    <w:rsid w:val="00206742"/>
  </w:style>
  <w:style w:type="paragraph" w:customStyle="1" w:styleId="12EBEEEB9C074EA58126E9E103AE2154">
    <w:name w:val="12EBEEEB9C074EA58126E9E103AE2154"/>
    <w:rsid w:val="00206742"/>
  </w:style>
  <w:style w:type="paragraph" w:customStyle="1" w:styleId="156B209CF46B4671A40563E78CDC21DB">
    <w:name w:val="156B209CF46B4671A40563E78CDC21DB"/>
    <w:rsid w:val="00206742"/>
  </w:style>
  <w:style w:type="paragraph" w:customStyle="1" w:styleId="E148773ACAA84E8BB09D5E14B2A4877C">
    <w:name w:val="E148773ACAA84E8BB09D5E14B2A4877C"/>
    <w:rsid w:val="00206742"/>
  </w:style>
  <w:style w:type="paragraph" w:customStyle="1" w:styleId="90EFED4D3EF44C2080A1BA8E90C75137">
    <w:name w:val="90EFED4D3EF44C2080A1BA8E90C75137"/>
    <w:rsid w:val="00206742"/>
  </w:style>
  <w:style w:type="paragraph" w:customStyle="1" w:styleId="8BC2D75C7D1246BE8973B64A43F81E06">
    <w:name w:val="8BC2D75C7D1246BE8973B64A43F81E06"/>
    <w:rsid w:val="00206742"/>
  </w:style>
  <w:style w:type="paragraph" w:customStyle="1" w:styleId="D53566CDDC0642E39BB284A6A0D1189F">
    <w:name w:val="D53566CDDC0642E39BB284A6A0D1189F"/>
    <w:rsid w:val="00206742"/>
  </w:style>
  <w:style w:type="paragraph" w:customStyle="1" w:styleId="3DB903216FB44C519D920051AD245C53">
    <w:name w:val="3DB903216FB44C519D920051AD245C53"/>
    <w:rsid w:val="00206742"/>
  </w:style>
  <w:style w:type="paragraph" w:customStyle="1" w:styleId="682D75AF42DB47AE947D53496342EFAF">
    <w:name w:val="682D75AF42DB47AE947D53496342EFAF"/>
    <w:rsid w:val="00206742"/>
  </w:style>
  <w:style w:type="paragraph" w:customStyle="1" w:styleId="FDD0455E846145B0AB2326CCD89FD8AF">
    <w:name w:val="FDD0455E846145B0AB2326CCD89FD8AF"/>
    <w:rsid w:val="00206742"/>
  </w:style>
  <w:style w:type="paragraph" w:customStyle="1" w:styleId="363DCE645565469BB79448FE2060A2D6">
    <w:name w:val="363DCE645565469BB79448FE2060A2D6"/>
    <w:rsid w:val="00206742"/>
  </w:style>
  <w:style w:type="paragraph" w:customStyle="1" w:styleId="40CD1ED7443F420B876FBAF7181C37DE">
    <w:name w:val="40CD1ED7443F420B876FBAF7181C37DE"/>
    <w:rsid w:val="00206742"/>
  </w:style>
  <w:style w:type="paragraph" w:customStyle="1" w:styleId="88A6A435218E4C78943252F452D5C663">
    <w:name w:val="88A6A435218E4C78943252F452D5C663"/>
    <w:rsid w:val="00206742"/>
  </w:style>
  <w:style w:type="paragraph" w:customStyle="1" w:styleId="76C78FD9C53B42099D4DB8C5AE421946">
    <w:name w:val="76C78FD9C53B42099D4DB8C5AE421946"/>
    <w:rsid w:val="00206742"/>
  </w:style>
  <w:style w:type="paragraph" w:customStyle="1" w:styleId="527B6E335C0B4BF4AD0026D606D1A4DD">
    <w:name w:val="527B6E335C0B4BF4AD0026D606D1A4DD"/>
    <w:rsid w:val="00206742"/>
  </w:style>
  <w:style w:type="paragraph" w:customStyle="1" w:styleId="4F975D4BBCC741B486830D37D1E49265">
    <w:name w:val="4F975D4BBCC741B486830D37D1E49265"/>
    <w:rsid w:val="00206742"/>
  </w:style>
  <w:style w:type="paragraph" w:customStyle="1" w:styleId="A5C790F72D0A437FBC10FA932BFC68BA">
    <w:name w:val="A5C790F72D0A437FBC10FA932BFC68BA"/>
    <w:rsid w:val="00206742"/>
  </w:style>
  <w:style w:type="paragraph" w:customStyle="1" w:styleId="1632FF4411A34247B58BF5725BCC247C">
    <w:name w:val="1632FF4411A34247B58BF5725BCC247C"/>
    <w:rsid w:val="00206742"/>
  </w:style>
  <w:style w:type="paragraph" w:customStyle="1" w:styleId="74D43F7E036C43BDA4F85817E5BF446C">
    <w:name w:val="74D43F7E036C43BDA4F85817E5BF446C"/>
    <w:rsid w:val="00206742"/>
  </w:style>
  <w:style w:type="paragraph" w:customStyle="1" w:styleId="5B48DE6401E6440A995E7DD170493103">
    <w:name w:val="5B48DE6401E6440A995E7DD170493103"/>
    <w:rsid w:val="00206742"/>
  </w:style>
  <w:style w:type="paragraph" w:customStyle="1" w:styleId="63DDE39EEE6F491B986F7F598A32E055">
    <w:name w:val="63DDE39EEE6F491B986F7F598A32E055"/>
    <w:rsid w:val="00206742"/>
  </w:style>
  <w:style w:type="paragraph" w:customStyle="1" w:styleId="819B53AA289748A48B6181EFD7C402F3">
    <w:name w:val="819B53AA289748A48B6181EFD7C402F3"/>
    <w:rsid w:val="00206742"/>
  </w:style>
  <w:style w:type="paragraph" w:customStyle="1" w:styleId="417E5136403E4F4A9A656AB3657ECD69">
    <w:name w:val="417E5136403E4F4A9A656AB3657ECD69"/>
    <w:rsid w:val="00206742"/>
  </w:style>
  <w:style w:type="paragraph" w:customStyle="1" w:styleId="214FB146E9944873959F927820D56747">
    <w:name w:val="214FB146E9944873959F927820D56747"/>
    <w:rsid w:val="00206742"/>
  </w:style>
  <w:style w:type="paragraph" w:customStyle="1" w:styleId="835279D43A21424284F11BD177328173">
    <w:name w:val="835279D43A21424284F11BD177328173"/>
    <w:rsid w:val="00206742"/>
  </w:style>
  <w:style w:type="paragraph" w:customStyle="1" w:styleId="6947FD3F192D4196AF2AD360810B2F49">
    <w:name w:val="6947FD3F192D4196AF2AD360810B2F49"/>
    <w:rsid w:val="00206742"/>
  </w:style>
  <w:style w:type="paragraph" w:customStyle="1" w:styleId="3B531AC47D194868BA98DE497DB6A851">
    <w:name w:val="3B531AC47D194868BA98DE497DB6A851"/>
    <w:rsid w:val="00206742"/>
  </w:style>
  <w:style w:type="paragraph" w:customStyle="1" w:styleId="332B9299B85940139D756847D362975E">
    <w:name w:val="332B9299B85940139D756847D362975E"/>
    <w:rsid w:val="00206742"/>
  </w:style>
  <w:style w:type="paragraph" w:customStyle="1" w:styleId="59540092EE064DF68853A04A553E85BD">
    <w:name w:val="59540092EE064DF68853A04A553E85BD"/>
    <w:rsid w:val="00206742"/>
  </w:style>
  <w:style w:type="paragraph" w:customStyle="1" w:styleId="058BE148C0E24B96B211C7037E2D91E7">
    <w:name w:val="058BE148C0E24B96B211C7037E2D91E7"/>
    <w:rsid w:val="00206742"/>
  </w:style>
  <w:style w:type="paragraph" w:customStyle="1" w:styleId="36F9E4C3C7C047BFB792B2FCCAD10362">
    <w:name w:val="36F9E4C3C7C047BFB792B2FCCAD10362"/>
    <w:rsid w:val="00206742"/>
  </w:style>
  <w:style w:type="paragraph" w:customStyle="1" w:styleId="6609942540394BE09D4B35A888FF8666">
    <w:name w:val="6609942540394BE09D4B35A888FF8666"/>
    <w:rsid w:val="00206742"/>
  </w:style>
  <w:style w:type="paragraph" w:customStyle="1" w:styleId="16CB27FDC1DB4291AE5DAA8607B00B85">
    <w:name w:val="16CB27FDC1DB4291AE5DAA8607B00B85"/>
    <w:rsid w:val="00206742"/>
  </w:style>
  <w:style w:type="paragraph" w:customStyle="1" w:styleId="E5ABD915B09B4A0499E1BE792BDDBAAA">
    <w:name w:val="E5ABD915B09B4A0499E1BE792BDDBAAA"/>
    <w:rsid w:val="00206742"/>
  </w:style>
  <w:style w:type="paragraph" w:customStyle="1" w:styleId="AC9D24BACEAD421EB6890136604C1BF4">
    <w:name w:val="AC9D24BACEAD421EB6890136604C1BF4"/>
    <w:rsid w:val="00206742"/>
  </w:style>
  <w:style w:type="paragraph" w:customStyle="1" w:styleId="B2D9B6D819364858962EC5B828A4604D">
    <w:name w:val="B2D9B6D819364858962EC5B828A4604D"/>
    <w:rsid w:val="00206742"/>
  </w:style>
  <w:style w:type="paragraph" w:customStyle="1" w:styleId="B55326518FF24E289EDCBC33295EAA15">
    <w:name w:val="B55326518FF24E289EDCBC33295EAA15"/>
    <w:rsid w:val="00206742"/>
  </w:style>
  <w:style w:type="paragraph" w:customStyle="1" w:styleId="26ECFB19F151443C84D606B1E7F2135D">
    <w:name w:val="26ECFB19F151443C84D606B1E7F2135D"/>
    <w:rsid w:val="00206742"/>
  </w:style>
  <w:style w:type="paragraph" w:customStyle="1" w:styleId="BEF2748C38454F898C2EFF173BE65A6E">
    <w:name w:val="BEF2748C38454F898C2EFF173BE65A6E"/>
    <w:rsid w:val="00206742"/>
  </w:style>
  <w:style w:type="paragraph" w:customStyle="1" w:styleId="58374698E4954E22BBBED06632893000">
    <w:name w:val="58374698E4954E22BBBED06632893000"/>
    <w:rsid w:val="00206742"/>
  </w:style>
  <w:style w:type="paragraph" w:customStyle="1" w:styleId="BDD3687A680C49CDA6F3DEBAEA3D78F4">
    <w:name w:val="BDD3687A680C49CDA6F3DEBAEA3D78F4"/>
    <w:rsid w:val="00206742"/>
  </w:style>
  <w:style w:type="paragraph" w:customStyle="1" w:styleId="A4FBA279BFE442D29623ECAF535D4E5D">
    <w:name w:val="A4FBA279BFE442D29623ECAF535D4E5D"/>
    <w:rsid w:val="00206742"/>
  </w:style>
  <w:style w:type="paragraph" w:customStyle="1" w:styleId="366BBB815F8940B5AAD4336ADB2FD327">
    <w:name w:val="366BBB815F8940B5AAD4336ADB2FD327"/>
    <w:rsid w:val="00206742"/>
  </w:style>
  <w:style w:type="paragraph" w:customStyle="1" w:styleId="FECDE894378943C7B046B437BBCF8F73">
    <w:name w:val="FECDE894378943C7B046B437BBCF8F73"/>
    <w:rsid w:val="00206742"/>
  </w:style>
  <w:style w:type="paragraph" w:customStyle="1" w:styleId="17626187B9DC40D0941F2FA9046CA1E8">
    <w:name w:val="17626187B9DC40D0941F2FA9046CA1E8"/>
    <w:rsid w:val="00206742"/>
  </w:style>
  <w:style w:type="paragraph" w:customStyle="1" w:styleId="6F7EC096F15B46518CE2C1D79255AA63">
    <w:name w:val="6F7EC096F15B46518CE2C1D79255AA63"/>
    <w:rsid w:val="00206742"/>
  </w:style>
  <w:style w:type="character" w:styleId="PlaceholderText">
    <w:name w:val="Placeholder Text"/>
    <w:basedOn w:val="DefaultParagraphFont"/>
    <w:uiPriority w:val="99"/>
    <w:semiHidden/>
    <w:rsid w:val="00206742"/>
    <w:rPr>
      <w:color w:val="595959" w:themeColor="text1" w:themeTint="A6"/>
    </w:rPr>
  </w:style>
  <w:style w:type="paragraph" w:customStyle="1" w:styleId="CDDF76A07803478A89ED87A82AC532F5">
    <w:name w:val="CDDF76A07803478A89ED87A82AC532F5"/>
    <w:rsid w:val="00206742"/>
  </w:style>
  <w:style w:type="paragraph" w:customStyle="1" w:styleId="082F83D3D79246BBBE8C6733BD71C8FF">
    <w:name w:val="082F83D3D79246BBBE8C6733BD71C8FF"/>
    <w:rsid w:val="00206742"/>
  </w:style>
  <w:style w:type="paragraph" w:customStyle="1" w:styleId="CE5B99FBCD67456AAAE46CEFFF557643">
    <w:name w:val="CE5B99FBCD67456AAAE46CEFFF557643"/>
    <w:rsid w:val="00206742"/>
  </w:style>
  <w:style w:type="paragraph" w:customStyle="1" w:styleId="0A97497E5F1644B8A3B9CF74EA827123">
    <w:name w:val="0A97497E5F1644B8A3B9CF74EA827123"/>
    <w:rsid w:val="00206742"/>
  </w:style>
  <w:style w:type="paragraph" w:customStyle="1" w:styleId="BE1D17D2BF374BC381028CEB21B2FEB2">
    <w:name w:val="BE1D17D2BF374BC381028CEB21B2FEB2"/>
    <w:rsid w:val="00206742"/>
  </w:style>
  <w:style w:type="paragraph" w:customStyle="1" w:styleId="F0BB0C683A844270990EADB2987D7DAA">
    <w:name w:val="F0BB0C683A844270990EADB2987D7DAA"/>
    <w:rsid w:val="00206742"/>
  </w:style>
  <w:style w:type="paragraph" w:customStyle="1" w:styleId="785CCF932A96405DBFBECC976003B056">
    <w:name w:val="785CCF932A96405DBFBECC976003B056"/>
    <w:rsid w:val="00206742"/>
  </w:style>
  <w:style w:type="paragraph" w:customStyle="1" w:styleId="83CC6D9E9AA94AC88694AF3705498B50">
    <w:name w:val="83CC6D9E9AA94AC88694AF3705498B50"/>
    <w:rsid w:val="00206742"/>
  </w:style>
  <w:style w:type="paragraph" w:customStyle="1" w:styleId="13DFDBF855054181B83E7325D2C19113">
    <w:name w:val="13DFDBF855054181B83E7325D2C19113"/>
    <w:rsid w:val="00206742"/>
  </w:style>
  <w:style w:type="paragraph" w:customStyle="1" w:styleId="D576424457EC422E9B9B26C33929965A">
    <w:name w:val="D576424457EC422E9B9B26C33929965A"/>
    <w:rsid w:val="00206742"/>
  </w:style>
  <w:style w:type="paragraph" w:customStyle="1" w:styleId="3436CF4BD9D4484C93C73766837EC896">
    <w:name w:val="3436CF4BD9D4484C93C73766837EC896"/>
    <w:rsid w:val="00206742"/>
  </w:style>
  <w:style w:type="paragraph" w:customStyle="1" w:styleId="A15D37F459974A6E824DE9B8E715729F">
    <w:name w:val="A15D37F459974A6E824DE9B8E715729F"/>
    <w:rsid w:val="00206742"/>
  </w:style>
  <w:style w:type="paragraph" w:customStyle="1" w:styleId="3304D4242E464A2B93739AA312887823">
    <w:name w:val="3304D4242E464A2B93739AA312887823"/>
    <w:rsid w:val="00206742"/>
  </w:style>
  <w:style w:type="paragraph" w:customStyle="1" w:styleId="9C560CF144954E7CB11D532AD08C6ADC">
    <w:name w:val="9C560CF144954E7CB11D532AD08C6ADC"/>
    <w:rsid w:val="00206742"/>
  </w:style>
  <w:style w:type="paragraph" w:customStyle="1" w:styleId="F253B33E24764151A313BA946C1BC793">
    <w:name w:val="F253B33E24764151A313BA946C1BC793"/>
    <w:rsid w:val="00206742"/>
  </w:style>
  <w:style w:type="paragraph" w:customStyle="1" w:styleId="6E5CF253470645C38F32E5FE8CF1C736">
    <w:name w:val="6E5CF253470645C38F32E5FE8CF1C736"/>
    <w:rsid w:val="00206742"/>
  </w:style>
  <w:style w:type="paragraph" w:customStyle="1" w:styleId="CA36E2EE4ED24A82BF7B998B4A1BDD45">
    <w:name w:val="CA36E2EE4ED24A82BF7B998B4A1BDD45"/>
    <w:rsid w:val="00206742"/>
  </w:style>
  <w:style w:type="paragraph" w:customStyle="1" w:styleId="37D729EDC4A442EF9435156969450A88">
    <w:name w:val="37D729EDC4A442EF9435156969450A88"/>
    <w:rsid w:val="00206742"/>
  </w:style>
  <w:style w:type="paragraph" w:customStyle="1" w:styleId="F2818168F2C74ACFBA22FBC6F05D209C">
    <w:name w:val="F2818168F2C74ACFBA22FBC6F05D209C"/>
    <w:rsid w:val="00206742"/>
  </w:style>
  <w:style w:type="paragraph" w:customStyle="1" w:styleId="54B5440D4FBD4524964F455FE522956B">
    <w:name w:val="54B5440D4FBD4524964F455FE522956B"/>
    <w:rsid w:val="00206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32D9-F8C4-453B-91B3-4AE77136D8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{1F0AFDC5-1103-4B0B-AF35-A0D31F6942B9}tf16402488_win32.dotx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Gerry Bennett</dc:creator>
  <keywords/>
  <dc:description/>
  <lastModifiedBy>DrGeB 512-521-1674</lastModifiedBy>
  <revision>15</revision>
  <lastPrinted>2021-06-20T13:13:00.0000000Z</lastPrinted>
  <dcterms:created xsi:type="dcterms:W3CDTF">2021-06-21T21:48:00.0000000Z</dcterms:created>
  <dcterms:modified xsi:type="dcterms:W3CDTF">2023-08-02T17:58:11.1694413Z</dcterms:modified>
  <category/>
</coreProperties>
</file>